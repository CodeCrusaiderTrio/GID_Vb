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E0EA8" w14:textId="77777777" w:rsidR="007C1247" w:rsidRPr="00697435" w:rsidRDefault="00BC7CEF" w:rsidP="00BC7CEF">
      <w:pPr>
        <w:pStyle w:val="Lernsituation"/>
        <w:spacing w:line="276" w:lineRule="auto"/>
      </w:pPr>
      <w:r>
        <w:t>Angebote vergleichen</w:t>
      </w:r>
    </w:p>
    <w:p w14:paraId="5C8E0EA9" w14:textId="495C8B46" w:rsidR="00262F12" w:rsidRDefault="00E51ED3" w:rsidP="00BC7CEF">
      <w:pPr>
        <w:pStyle w:val="berschrift1"/>
        <w:spacing w:line="276" w:lineRule="auto"/>
      </w:pPr>
      <w:r>
        <w:rPr>
          <w:noProof/>
          <w:lang w:eastAsia="de-DE"/>
        </w:rPr>
        <w:drawing>
          <wp:anchor distT="0" distB="0" distL="114300" distR="114300" simplePos="0" relativeHeight="251659264" behindDoc="0" locked="0" layoutInCell="1" allowOverlap="1" wp14:anchorId="5C8E0EB7" wp14:editId="7C2C0A28">
            <wp:simplePos x="0" y="0"/>
            <wp:positionH relativeFrom="column">
              <wp:posOffset>54637</wp:posOffset>
            </wp:positionH>
            <wp:positionV relativeFrom="paragraph">
              <wp:posOffset>440249</wp:posOffset>
            </wp:positionV>
            <wp:extent cx="5972810" cy="3524885"/>
            <wp:effectExtent l="0" t="0" r="8890" b="0"/>
            <wp:wrapTight wrapText="bothSides">
              <wp:wrapPolygon edited="0">
                <wp:start x="0" y="0"/>
                <wp:lineTo x="0" y="21479"/>
                <wp:lineTo x="21563" y="21479"/>
                <wp:lineTo x="21563" y="0"/>
                <wp:lineTo x="0" y="0"/>
              </wp:wrapPolygon>
            </wp:wrapTight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C7CEF">
        <w:t>Quantitativer Angebotsvergleich</w:t>
      </w:r>
    </w:p>
    <w:p w14:paraId="5C8E0EAA" w14:textId="5F5B3712" w:rsidR="00BC7CEF" w:rsidRDefault="00BC7CEF" w:rsidP="00BC7CEF">
      <w:pPr>
        <w:spacing w:line="276" w:lineRule="auto"/>
      </w:pPr>
      <w:r>
        <w:rPr>
          <w:noProof/>
          <w:lang w:eastAsia="de-DE"/>
        </w:rPr>
        <w:drawing>
          <wp:anchor distT="0" distB="0" distL="114300" distR="114300" simplePos="0" relativeHeight="251661312" behindDoc="1" locked="0" layoutInCell="1" allowOverlap="1" wp14:anchorId="5C8E0EB5" wp14:editId="5D12AE1B">
            <wp:simplePos x="0" y="0"/>
            <wp:positionH relativeFrom="column">
              <wp:posOffset>3853180</wp:posOffset>
            </wp:positionH>
            <wp:positionV relativeFrom="paragraph">
              <wp:posOffset>3722370</wp:posOffset>
            </wp:positionV>
            <wp:extent cx="2076450" cy="1294765"/>
            <wp:effectExtent l="0" t="0" r="0" b="635"/>
            <wp:wrapThrough wrapText="bothSides">
              <wp:wrapPolygon edited="0">
                <wp:start x="0" y="0"/>
                <wp:lineTo x="0" y="21293"/>
                <wp:lineTo x="21402" y="21293"/>
                <wp:lineTo x="21402" y="0"/>
                <wp:lineTo x="0" y="0"/>
              </wp:wrapPolygon>
            </wp:wrapThrough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294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de-DE"/>
        </w:rPr>
        <w:t>In</w:t>
      </w:r>
      <w:r>
        <w:t xml:space="preserve"> der Excel-Aufgabe „04 Bezugspreisermittlung“ haben Sie bereits das folgende Schema kennengelernt:</w:t>
      </w:r>
    </w:p>
    <w:p w14:paraId="5C8E0EAB" w14:textId="77777777" w:rsidR="00BC7CEF" w:rsidRDefault="00BC7CEF" w:rsidP="00BC7CEF">
      <w:pPr>
        <w:spacing w:line="276" w:lineRule="auto"/>
      </w:pPr>
    </w:p>
    <w:p w14:paraId="5C8E0EAC" w14:textId="77777777" w:rsidR="008017AE" w:rsidRDefault="008017AE" w:rsidP="00045534">
      <w:pPr>
        <w:pStyle w:val="berschrift7"/>
      </w:pPr>
    </w:p>
    <w:p w14:paraId="5C8E0EAD" w14:textId="77777777" w:rsidR="008017AE" w:rsidRDefault="008017AE" w:rsidP="00045534">
      <w:pPr>
        <w:pStyle w:val="berschrift7"/>
      </w:pPr>
    </w:p>
    <w:p w14:paraId="5C8E0EAE" w14:textId="77777777" w:rsidR="00045534" w:rsidRPr="00045534" w:rsidRDefault="008017AE" w:rsidP="00045534">
      <w:pPr>
        <w:pStyle w:val="berschrift7"/>
      </w:pPr>
      <w:r>
        <w:rPr>
          <w:noProof/>
          <w:lang w:eastAsia="de-DE"/>
        </w:rPr>
        <w:drawing>
          <wp:anchor distT="0" distB="0" distL="114300" distR="114300" simplePos="0" relativeHeight="251665408" behindDoc="0" locked="0" layoutInCell="1" allowOverlap="1" wp14:anchorId="5C8E0EB9" wp14:editId="5C8E0EBA">
            <wp:simplePos x="0" y="0"/>
            <wp:positionH relativeFrom="column">
              <wp:posOffset>3945255</wp:posOffset>
            </wp:positionH>
            <wp:positionV relativeFrom="paragraph">
              <wp:posOffset>140970</wp:posOffset>
            </wp:positionV>
            <wp:extent cx="717550" cy="781050"/>
            <wp:effectExtent l="0" t="0" r="6350" b="0"/>
            <wp:wrapTight wrapText="bothSides">
              <wp:wrapPolygon edited="0">
                <wp:start x="0" y="0"/>
                <wp:lineTo x="0" y="21073"/>
                <wp:lineTo x="21218" y="21073"/>
                <wp:lineTo x="21218" y="0"/>
                <wp:lineTo x="0" y="0"/>
              </wp:wrapPolygon>
            </wp:wrapTight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175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C7CEF" w:rsidRPr="00045534">
        <w:t xml:space="preserve">Arbeitsauftrag </w:t>
      </w:r>
    </w:p>
    <w:p w14:paraId="5C8E0EAF" w14:textId="77777777" w:rsidR="00BC7CEF" w:rsidRPr="00BC7CEF" w:rsidRDefault="00BC7CEF" w:rsidP="00BC7CEF">
      <w:pPr>
        <w:spacing w:line="276" w:lineRule="auto"/>
      </w:pPr>
      <w:r>
        <w:t>Vergleichen Sie anhand des Schemas die beiden oberen Angebote.</w:t>
      </w:r>
    </w:p>
    <w:p w14:paraId="5C8E0EB0" w14:textId="77777777" w:rsidR="005B1F5E" w:rsidRDefault="005B1F5E" w:rsidP="00BC7CEF">
      <w:pPr>
        <w:spacing w:line="276" w:lineRule="auto"/>
      </w:pPr>
    </w:p>
    <w:p w14:paraId="5C8E0EB1" w14:textId="77777777" w:rsidR="005B1F5E" w:rsidRDefault="005B1F5E" w:rsidP="00BC7CEF">
      <w:pPr>
        <w:spacing w:line="276" w:lineRule="auto"/>
      </w:pPr>
    </w:p>
    <w:p w14:paraId="5C8E0EB2" w14:textId="77777777" w:rsidR="00732E35" w:rsidRDefault="00045534" w:rsidP="00BC7CEF">
      <w:pPr>
        <w:pStyle w:val="Kopfzeile"/>
        <w:tabs>
          <w:tab w:val="clear" w:pos="4536"/>
          <w:tab w:val="clear" w:pos="9072"/>
        </w:tabs>
        <w:spacing w:after="160" w:line="276" w:lineRule="auto"/>
        <w:rPr>
          <w:b/>
        </w:rPr>
      </w:pPr>
      <w:r w:rsidRPr="00045534">
        <w:rPr>
          <w:b/>
        </w:rPr>
        <w:t>Vertiefungsaufgabe – diesmal auf einem Blatt Papier</w:t>
      </w:r>
    </w:p>
    <w:p w14:paraId="5C8E0EB3" w14:textId="77777777" w:rsidR="008017AE" w:rsidRPr="008017AE" w:rsidRDefault="008017AE" w:rsidP="00BC7CEF">
      <w:pPr>
        <w:pStyle w:val="Kopfzeile"/>
        <w:tabs>
          <w:tab w:val="clear" w:pos="4536"/>
          <w:tab w:val="clear" w:pos="9072"/>
        </w:tabs>
        <w:spacing w:after="160" w:line="276" w:lineRule="auto"/>
      </w:pPr>
      <w:r w:rsidRPr="008017AE">
        <w:t>Sie erhalten drei Angebote für den Kauf eines PC. Führen Sie einen quantitativen Angebotsvergleich durch.</w:t>
      </w:r>
    </w:p>
    <w:p w14:paraId="5C8E0EB4" w14:textId="77777777" w:rsidR="00045534" w:rsidRPr="00732E35" w:rsidRDefault="008017AE" w:rsidP="00BC7CEF">
      <w:pPr>
        <w:pStyle w:val="Kopfzeile"/>
        <w:tabs>
          <w:tab w:val="clear" w:pos="4536"/>
          <w:tab w:val="clear" w:pos="9072"/>
        </w:tabs>
        <w:spacing w:after="160" w:line="276" w:lineRule="auto"/>
      </w:pPr>
      <w:r>
        <w:rPr>
          <w:noProof/>
          <w:lang w:eastAsia="de-DE"/>
        </w:rPr>
        <w:drawing>
          <wp:anchor distT="0" distB="0" distL="114300" distR="114300" simplePos="0" relativeHeight="251667456" behindDoc="0" locked="0" layoutInCell="1" allowOverlap="1" wp14:anchorId="5C8E0EBB" wp14:editId="5C8E0EBC">
            <wp:simplePos x="0" y="0"/>
            <wp:positionH relativeFrom="column">
              <wp:posOffset>4445</wp:posOffset>
            </wp:positionH>
            <wp:positionV relativeFrom="paragraph">
              <wp:posOffset>48895</wp:posOffset>
            </wp:positionV>
            <wp:extent cx="4591050" cy="561975"/>
            <wp:effectExtent l="0" t="0" r="0" b="9525"/>
            <wp:wrapTight wrapText="bothSides">
              <wp:wrapPolygon edited="0">
                <wp:start x="0" y="0"/>
                <wp:lineTo x="0" y="21234"/>
                <wp:lineTo x="21510" y="21234"/>
                <wp:lineTo x="21510" y="0"/>
                <wp:lineTo x="0" y="0"/>
              </wp:wrapPolygon>
            </wp:wrapTight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45534" w:rsidRPr="00732E35" w:rsidSect="003045E2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985" w:right="1134" w:bottom="1843" w:left="1418" w:header="709" w:footer="55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A74E60" w14:textId="77777777" w:rsidR="004736C8" w:rsidRDefault="004736C8" w:rsidP="00353972">
      <w:pPr>
        <w:spacing w:after="0" w:line="240" w:lineRule="auto"/>
      </w:pPr>
      <w:r>
        <w:separator/>
      </w:r>
    </w:p>
  </w:endnote>
  <w:endnote w:type="continuationSeparator" w:id="0">
    <w:p w14:paraId="41FC6C4F" w14:textId="77777777" w:rsidR="004736C8" w:rsidRDefault="004736C8" w:rsidP="003539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A2D98B" w14:textId="77777777" w:rsidR="001B037E" w:rsidRDefault="001B037E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8E0EC2" w14:textId="6EC9418B" w:rsidR="006205C4" w:rsidRDefault="001B037E">
    <w:pPr>
      <w:pStyle w:val="Fuzeile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9E470CD" wp14:editId="54601873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5" name="MSIPCM641d4a1a9abbb5476b08780d" descr="{&quot;HashCode&quot;:442047029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1B2F38E" w14:textId="37FE76BB" w:rsidR="001B037E" w:rsidRPr="001B037E" w:rsidRDefault="001B037E" w:rsidP="001B037E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1B037E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9E470CD" id="_x0000_t202" coordsize="21600,21600" o:spt="202" path="m,l,21600r21600,l21600,xe">
              <v:stroke joinstyle="miter"/>
              <v:path gradientshapeok="t" o:connecttype="rect"/>
            </v:shapetype>
            <v:shape id="MSIPCM641d4a1a9abbb5476b08780d" o:spid="_x0000_s1029" type="#_x0000_t202" alt="{&quot;HashCode&quot;:442047029,&quot;Height&quot;:841.0,&quot;Width&quot;:595.0,&quot;Placement&quot;:&quot;Footer&quot;,&quot;Index&quot;:&quot;Primary&quot;,&quot;Section&quot;:1,&quot;Top&quot;:0.0,&quot;Left&quot;:0.0}" style="position:absolute;left:0;text-align:left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" o:allowincell="f" filled="f" stroked="f" strokeweight=".5pt">
              <v:fill o:detectmouseclick="t"/>
              <v:textbox inset=",0,,0">
                <w:txbxContent>
                  <w:p w14:paraId="51B2F38E" w14:textId="37FE76BB" w:rsidR="001B037E" w:rsidRPr="001B037E" w:rsidRDefault="001B037E" w:rsidP="001B037E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1B037E">
                      <w:rPr>
                        <w:rFonts w:ascii="Calibri" w:hAnsi="Calibri" w:cs="Calibri"/>
                        <w:color w:val="000000"/>
                        <w:sz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sdt>
      <w:sdtPr>
        <w:id w:val="1898401363"/>
        <w:docPartObj>
          <w:docPartGallery w:val="Page Numbers (Bottom of Page)"/>
          <w:docPartUnique/>
        </w:docPartObj>
      </w:sdtPr>
      <w:sdtEndPr/>
      <w:sdtContent>
        <w:r w:rsidR="006205C4">
          <w:fldChar w:fldCharType="begin"/>
        </w:r>
        <w:r w:rsidR="006205C4">
          <w:instrText>PAGE   \* MERGEFORMAT</w:instrText>
        </w:r>
        <w:r w:rsidR="006205C4">
          <w:fldChar w:fldCharType="separate"/>
        </w:r>
        <w:r w:rsidR="002D4C1A">
          <w:rPr>
            <w:noProof/>
          </w:rPr>
          <w:t>1</w:t>
        </w:r>
        <w:r w:rsidR="006205C4">
          <w:fldChar w:fldCharType="end"/>
        </w:r>
      </w:sdtContent>
    </w:sdt>
  </w:p>
  <w:p w14:paraId="5C8E0EC3" w14:textId="77777777" w:rsidR="0054341A" w:rsidRDefault="0054341A" w:rsidP="0054341A">
    <w:pPr>
      <w:pStyle w:val="Fuzeile"/>
      <w:tabs>
        <w:tab w:val="clear" w:pos="4536"/>
        <w:tab w:val="clear" w:pos="9072"/>
        <w:tab w:val="left" w:pos="3120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9BC379" w14:textId="77777777" w:rsidR="001B037E" w:rsidRDefault="001B037E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2275E1" w14:textId="77777777" w:rsidR="004736C8" w:rsidRDefault="004736C8" w:rsidP="00353972">
      <w:pPr>
        <w:spacing w:after="0" w:line="240" w:lineRule="auto"/>
      </w:pPr>
      <w:r>
        <w:separator/>
      </w:r>
    </w:p>
  </w:footnote>
  <w:footnote w:type="continuationSeparator" w:id="0">
    <w:p w14:paraId="1D55E5B1" w14:textId="77777777" w:rsidR="004736C8" w:rsidRDefault="004736C8" w:rsidP="003539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07F1E" w14:textId="77777777" w:rsidR="001B037E" w:rsidRDefault="001B037E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8E0EC1" w14:textId="77777777" w:rsidR="00353972" w:rsidRDefault="007C1247" w:rsidP="00E62FA2">
    <w:pPr>
      <w:pStyle w:val="Kopfzeile"/>
      <w:tabs>
        <w:tab w:val="clear" w:pos="9072"/>
      </w:tabs>
    </w:pP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5C8E0EC4" wp14:editId="5C8E0EC5">
              <wp:simplePos x="0" y="0"/>
              <wp:positionH relativeFrom="column">
                <wp:posOffset>1039367</wp:posOffset>
              </wp:positionH>
              <wp:positionV relativeFrom="paragraph">
                <wp:posOffset>263334</wp:posOffset>
              </wp:positionV>
              <wp:extent cx="3086735" cy="322419"/>
              <wp:effectExtent l="0" t="0" r="0" b="1905"/>
              <wp:wrapNone/>
              <wp:docPr id="4" name="Textfeld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086735" cy="322419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C8E0ECE" w14:textId="77777777" w:rsidR="00E62FA2" w:rsidRPr="00E62FA2" w:rsidRDefault="003619D1" w:rsidP="00E62FA2">
                          <w:pPr>
                            <w:jc w:val="left"/>
                            <w:rPr>
                              <w:rFonts w:cstheme="minorHAnsi"/>
                              <w:b/>
                              <w:bCs/>
                              <w:color w:val="FF00FF"/>
                            </w:rPr>
                          </w:pPr>
                          <w:r>
                            <w:rPr>
                              <w:rFonts w:cstheme="minorHAnsi"/>
                              <w:b/>
                              <w:bCs/>
                              <w:color w:val="FF00FF"/>
                            </w:rPr>
                            <w:t>GID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C8E0EC4" id="_x0000_t202" coordsize="21600,21600" o:spt="202" path="m,l,21600r21600,l21600,xe">
              <v:stroke joinstyle="miter"/>
              <v:path gradientshapeok="t" o:connecttype="rect"/>
            </v:shapetype>
            <v:shape id="Textfeld 4" o:spid="_x0000_s1026" type="#_x0000_t202" style="position:absolute;left:0;text-align:left;margin-left:81.85pt;margin-top:20.75pt;width:243.05pt;height:25.4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" filled="f" stroked="f" strokeweight=".5pt">
              <v:textbox>
                <w:txbxContent>
                  <w:p w14:paraId="5C8E0ECE" w14:textId="77777777" w:rsidR="00E62FA2" w:rsidRPr="00E62FA2" w:rsidRDefault="003619D1" w:rsidP="00E62FA2">
                    <w:pPr>
                      <w:jc w:val="left"/>
                      <w:rPr>
                        <w:rFonts w:cstheme="minorHAnsi"/>
                        <w:b/>
                        <w:bCs/>
                        <w:color w:val="FF00FF"/>
                      </w:rPr>
                    </w:pPr>
                    <w:r>
                      <w:rPr>
                        <w:rFonts w:cstheme="minorHAnsi"/>
                        <w:b/>
                        <w:bCs/>
                        <w:color w:val="FF00FF"/>
                      </w:rPr>
                      <w:t>GID</w:t>
                    </w:r>
                  </w:p>
                </w:txbxContent>
              </v:textbox>
            </v:shape>
          </w:pict>
        </mc:Fallback>
      </mc:AlternateContent>
    </w:r>
    <w:r w:rsidR="00945C9A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5C8E0EC6" wp14:editId="5C8E0EC7">
              <wp:simplePos x="0" y="0"/>
              <wp:positionH relativeFrom="column">
                <wp:posOffset>1038860</wp:posOffset>
              </wp:positionH>
              <wp:positionV relativeFrom="paragraph">
                <wp:posOffset>426926</wp:posOffset>
              </wp:positionV>
              <wp:extent cx="4883564" cy="237490"/>
              <wp:effectExtent l="0" t="0" r="0" b="0"/>
              <wp:wrapNone/>
              <wp:docPr id="6" name="Textfeld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83564" cy="23749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C8E0ECF" w14:textId="77777777" w:rsidR="00E62FA2" w:rsidRPr="00945C9A" w:rsidRDefault="003619D1" w:rsidP="00945C9A">
                          <w:pPr>
                            <w:pStyle w:val="Default"/>
                            <w:jc w:val="right"/>
                            <w:rPr>
                              <w:rFonts w:ascii="Cambria" w:hAnsi="Cambria"/>
                              <w:b/>
                              <w:bCs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Theme="minorHAnsi" w:hAnsiTheme="minorHAnsi" w:cstheme="minorHAnsi"/>
                              <w:b/>
                              <w:bCs/>
                              <w:sz w:val="18"/>
                              <w:szCs w:val="18"/>
                            </w:rPr>
                            <w:t>Lernfeld</w:t>
                          </w:r>
                          <w:r w:rsidR="006205C4" w:rsidRPr="006205C4">
                            <w:rPr>
                              <w:rFonts w:asciiTheme="minorHAnsi" w:hAnsiTheme="minorHAnsi" w:cstheme="minorHAnsi"/>
                              <w:b/>
                              <w:bCs/>
                              <w:sz w:val="18"/>
                              <w:szCs w:val="18"/>
                            </w:rPr>
                            <w:t xml:space="preserve"> 2: </w:t>
                          </w:r>
                          <w:r w:rsidRPr="003619D1">
                            <w:rPr>
                              <w:rFonts w:asciiTheme="minorHAnsi" w:hAnsiTheme="minorHAnsi" w:cstheme="minorHAnsi"/>
                              <w:b/>
                              <w:bCs/>
                              <w:sz w:val="18"/>
                              <w:szCs w:val="18"/>
                            </w:rPr>
                            <w:t>Arbeitsplätze nach Kundenwunsch ausstatten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C8E0EC6" id="Textfeld 6" o:spid="_x0000_s1027" type="#_x0000_t202" style="position:absolute;left:0;text-align:left;margin-left:81.8pt;margin-top:33.6pt;width:384.55pt;height:18.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" filled="f" stroked="f" strokeweight=".5pt">
              <v:textbox>
                <w:txbxContent>
                  <w:p w14:paraId="5C8E0ECF" w14:textId="77777777" w:rsidR="00E62FA2" w:rsidRPr="00945C9A" w:rsidRDefault="003619D1" w:rsidP="00945C9A">
                    <w:pPr>
                      <w:pStyle w:val="Default"/>
                      <w:jc w:val="right"/>
                      <w:rPr>
                        <w:rFonts w:ascii="Cambria" w:hAnsi="Cambria"/>
                        <w:b/>
                        <w:bCs/>
                        <w:sz w:val="18"/>
                        <w:szCs w:val="18"/>
                      </w:rPr>
                    </w:pPr>
                    <w:r>
                      <w:rPr>
                        <w:rFonts w:asciiTheme="minorHAnsi" w:hAnsiTheme="minorHAnsi" w:cstheme="minorHAnsi"/>
                        <w:b/>
                        <w:bCs/>
                        <w:sz w:val="18"/>
                        <w:szCs w:val="18"/>
                      </w:rPr>
                      <w:t>Lernfeld</w:t>
                    </w:r>
                    <w:r w:rsidR="006205C4" w:rsidRPr="006205C4">
                      <w:rPr>
                        <w:rFonts w:asciiTheme="minorHAnsi" w:hAnsiTheme="minorHAnsi" w:cstheme="minorHAnsi"/>
                        <w:b/>
                        <w:bCs/>
                        <w:sz w:val="18"/>
                        <w:szCs w:val="18"/>
                      </w:rPr>
                      <w:t xml:space="preserve"> 2: </w:t>
                    </w:r>
                    <w:r w:rsidRPr="003619D1">
                      <w:rPr>
                        <w:rFonts w:asciiTheme="minorHAnsi" w:hAnsiTheme="minorHAnsi" w:cstheme="minorHAnsi"/>
                        <w:b/>
                        <w:bCs/>
                        <w:sz w:val="18"/>
                        <w:szCs w:val="18"/>
                      </w:rPr>
                      <w:t>Arbeitsplätze nach Kundenwunsch ausstatten</w:t>
                    </w:r>
                  </w:p>
                </w:txbxContent>
              </v:textbox>
            </v:shape>
          </w:pict>
        </mc:Fallback>
      </mc:AlternateContent>
    </w:r>
    <w:r w:rsidR="00945C9A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5C8E0EC8" wp14:editId="5C8E0EC9">
              <wp:simplePos x="0" y="0"/>
              <wp:positionH relativeFrom="column">
                <wp:posOffset>177594</wp:posOffset>
              </wp:positionH>
              <wp:positionV relativeFrom="paragraph">
                <wp:posOffset>102235</wp:posOffset>
              </wp:positionV>
              <wp:extent cx="813435" cy="264160"/>
              <wp:effectExtent l="0" t="0" r="0" b="2540"/>
              <wp:wrapNone/>
              <wp:docPr id="3" name="Textfeld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13435" cy="2641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C8E0ED0" w14:textId="77777777" w:rsidR="00E62FA2" w:rsidRPr="00E62FA2" w:rsidRDefault="00E62FA2" w:rsidP="00945C9A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 w:rsidRPr="00E62FA2">
                            <w:rPr>
                              <w:b/>
                              <w:bCs/>
                              <w:color w:val="FF00FF"/>
                            </w:rPr>
                            <w:t>#</w:t>
                          </w:r>
                          <w:r w:rsidRPr="00E62FA2">
                            <w:rPr>
                              <w:b/>
                              <w:bCs/>
                            </w:rPr>
                            <w:t>BKLK_IT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C8E0EC8" id="Textfeld 3" o:spid="_x0000_s1028" type="#_x0000_t202" style="position:absolute;left:0;text-align:left;margin-left:14pt;margin-top:8.05pt;width:64.05pt;height:20.8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" filled="f" stroked="f" strokeweight=".5pt">
              <v:textbox>
                <w:txbxContent>
                  <w:p w14:paraId="5C8E0ED0" w14:textId="77777777" w:rsidR="00E62FA2" w:rsidRPr="00E62FA2" w:rsidRDefault="00E62FA2" w:rsidP="00945C9A">
                    <w:pPr>
                      <w:jc w:val="center"/>
                      <w:rPr>
                        <w:b/>
                        <w:bCs/>
                      </w:rPr>
                    </w:pPr>
                    <w:r w:rsidRPr="00E62FA2">
                      <w:rPr>
                        <w:b/>
                        <w:bCs/>
                        <w:color w:val="FF00FF"/>
                      </w:rPr>
                      <w:t>#</w:t>
                    </w:r>
                    <w:r w:rsidRPr="00E62FA2">
                      <w:rPr>
                        <w:b/>
                        <w:bCs/>
                      </w:rPr>
                      <w:t>BKLK_IT</w:t>
                    </w:r>
                  </w:p>
                </w:txbxContent>
              </v:textbox>
            </v:shape>
          </w:pict>
        </mc:Fallback>
      </mc:AlternateContent>
    </w:r>
    <w:r w:rsidR="00945C9A" w:rsidRPr="00653EE9">
      <w:rPr>
        <w:noProof/>
        <w:lang w:eastAsia="de-DE"/>
      </w:rPr>
      <w:drawing>
        <wp:anchor distT="0" distB="0" distL="114300" distR="114300" simplePos="0" relativeHeight="251655680" behindDoc="0" locked="0" layoutInCell="1" allowOverlap="1" wp14:anchorId="5C8E0ECA" wp14:editId="5C8E0ECB">
          <wp:simplePos x="0" y="0"/>
          <wp:positionH relativeFrom="column">
            <wp:posOffset>3110493</wp:posOffset>
          </wp:positionH>
          <wp:positionV relativeFrom="paragraph">
            <wp:posOffset>-943</wp:posOffset>
          </wp:positionV>
          <wp:extent cx="2810594" cy="422844"/>
          <wp:effectExtent l="0" t="0" r="0" b="0"/>
          <wp:wrapNone/>
          <wp:docPr id="221" name="Grafik 221" descr="Logo-Slogan-BK-LK-Mai-2016-klei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3" descr="Logo-Slogan-BK-LK-Mai-2016-klei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21975" cy="42455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62FA2">
      <w:rPr>
        <w:noProof/>
        <w:lang w:eastAsia="de-DE"/>
      </w:rPr>
      <w:drawing>
        <wp:inline distT="0" distB="0" distL="0" distR="0" wp14:anchorId="5C8E0ECC" wp14:editId="5C8E0ECD">
          <wp:extent cx="5939790" cy="899160"/>
          <wp:effectExtent l="0" t="0" r="3810" b="0"/>
          <wp:docPr id="222" name="Grafik 222" descr="Ein Bild, das Zeichnung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fik 2" descr="Ein Bild, das Zeichnung enthält.&#10;&#10;Automatisch generierte Beschreibu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39790" cy="8991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50448F" w14:textId="77777777" w:rsidR="001B037E" w:rsidRDefault="001B037E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C36BB"/>
    <w:multiLevelType w:val="hybridMultilevel"/>
    <w:tmpl w:val="39827D3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2723B"/>
    <w:rsid w:val="00045534"/>
    <w:rsid w:val="000B72A2"/>
    <w:rsid w:val="00103192"/>
    <w:rsid w:val="001A48BE"/>
    <w:rsid w:val="001B037E"/>
    <w:rsid w:val="00262F12"/>
    <w:rsid w:val="002D4C1A"/>
    <w:rsid w:val="002D6F4E"/>
    <w:rsid w:val="003045E2"/>
    <w:rsid w:val="0030637F"/>
    <w:rsid w:val="00353972"/>
    <w:rsid w:val="003619D1"/>
    <w:rsid w:val="003A39F0"/>
    <w:rsid w:val="00425AAC"/>
    <w:rsid w:val="004631C9"/>
    <w:rsid w:val="004729A5"/>
    <w:rsid w:val="004736C8"/>
    <w:rsid w:val="0053246C"/>
    <w:rsid w:val="0054341A"/>
    <w:rsid w:val="005B1F5E"/>
    <w:rsid w:val="005C037C"/>
    <w:rsid w:val="00610A80"/>
    <w:rsid w:val="006205C4"/>
    <w:rsid w:val="006372E3"/>
    <w:rsid w:val="00697435"/>
    <w:rsid w:val="006A0D9F"/>
    <w:rsid w:val="00732E35"/>
    <w:rsid w:val="007C1247"/>
    <w:rsid w:val="007D3096"/>
    <w:rsid w:val="008017AE"/>
    <w:rsid w:val="008262CE"/>
    <w:rsid w:val="00945C9A"/>
    <w:rsid w:val="009D2E73"/>
    <w:rsid w:val="00AD16F3"/>
    <w:rsid w:val="00AF5CF3"/>
    <w:rsid w:val="00B905FC"/>
    <w:rsid w:val="00BC7CEF"/>
    <w:rsid w:val="00C2723B"/>
    <w:rsid w:val="00CB3B82"/>
    <w:rsid w:val="00CB6AB5"/>
    <w:rsid w:val="00E51ED3"/>
    <w:rsid w:val="00E62FA2"/>
    <w:rsid w:val="00EA7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C8E0EA8"/>
  <w15:docId w15:val="{F9FD2EF8-DCD0-42AF-B185-ED4D0526E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C1247"/>
    <w:pPr>
      <w:spacing w:line="360" w:lineRule="auto"/>
      <w:jc w:val="both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CB6A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28"/>
      <w:szCs w:val="32"/>
      <w:u w:val="single" w:color="FF00FF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62F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4"/>
      <w:szCs w:val="26"/>
      <w:u w:val="single" w:color="FF00FF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62F1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  <w:szCs w:val="24"/>
      <w:u w:val="single" w:color="FF00FF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62F1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FF00F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262F1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FF00F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rsid w:val="00262F1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FF00F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rsid w:val="00045534"/>
    <w:pPr>
      <w:keepNext/>
      <w:spacing w:line="276" w:lineRule="auto"/>
      <w:outlineLvl w:val="6"/>
    </w:pPr>
    <w:rPr>
      <w:b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539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53972"/>
  </w:style>
  <w:style w:type="paragraph" w:styleId="Fuzeile">
    <w:name w:val="footer"/>
    <w:basedOn w:val="Standard"/>
    <w:link w:val="FuzeileZchn"/>
    <w:uiPriority w:val="99"/>
    <w:unhideWhenUsed/>
    <w:rsid w:val="003539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53972"/>
  </w:style>
  <w:style w:type="paragraph" w:customStyle="1" w:styleId="Default">
    <w:name w:val="Default"/>
    <w:rsid w:val="00E62FA2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C124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C1247"/>
    <w:rPr>
      <w:rFonts w:eastAsiaTheme="minorEastAsia"/>
      <w:color w:val="5A5A5A" w:themeColor="text1" w:themeTint="A5"/>
      <w:spacing w:val="15"/>
    </w:rPr>
  </w:style>
  <w:style w:type="paragraph" w:customStyle="1" w:styleId="Lernsituation">
    <w:name w:val="Lernsituation"/>
    <w:basedOn w:val="Standard"/>
    <w:next w:val="Standard"/>
    <w:link w:val="LernsituationZchn"/>
    <w:qFormat/>
    <w:rsid w:val="00697435"/>
    <w:pPr>
      <w:shd w:val="clear" w:color="auto" w:fill="D9D9D9" w:themeFill="background1" w:themeFillShade="D9"/>
      <w:spacing w:line="240" w:lineRule="auto"/>
      <w:ind w:left="709"/>
    </w:pPr>
    <w:rPr>
      <w:b/>
      <w:color w:val="FF00FF"/>
      <w:sz w:val="24"/>
    </w:rPr>
  </w:style>
  <w:style w:type="paragraph" w:styleId="KeinLeerraum">
    <w:name w:val="No Spacing"/>
    <w:uiPriority w:val="1"/>
    <w:qFormat/>
    <w:rsid w:val="007C1247"/>
    <w:pPr>
      <w:spacing w:after="0" w:line="240" w:lineRule="auto"/>
      <w:jc w:val="both"/>
    </w:pPr>
  </w:style>
  <w:style w:type="character" w:customStyle="1" w:styleId="LernsituationZchn">
    <w:name w:val="Lernsituation Zchn"/>
    <w:basedOn w:val="UntertitelZchn"/>
    <w:link w:val="Lernsituation"/>
    <w:rsid w:val="00697435"/>
    <w:rPr>
      <w:rFonts w:eastAsiaTheme="minorEastAsia"/>
      <w:b/>
      <w:color w:val="FF00FF"/>
      <w:spacing w:val="15"/>
      <w:sz w:val="24"/>
      <w:shd w:val="clear" w:color="auto" w:fill="D9D9D9" w:themeFill="background1" w:themeFillShade="D9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B6AB5"/>
    <w:rPr>
      <w:rFonts w:asciiTheme="majorHAnsi" w:eastAsiaTheme="majorEastAsia" w:hAnsiTheme="majorHAnsi" w:cstheme="majorBidi"/>
      <w:color w:val="000000" w:themeColor="text1"/>
      <w:sz w:val="28"/>
      <w:szCs w:val="32"/>
      <w:u w:val="single" w:color="FF00FF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62F12"/>
    <w:rPr>
      <w:rFonts w:asciiTheme="majorHAnsi" w:eastAsiaTheme="majorEastAsia" w:hAnsiTheme="majorHAnsi" w:cstheme="majorBidi"/>
      <w:sz w:val="24"/>
      <w:szCs w:val="26"/>
      <w:u w:val="single" w:color="FF00FF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62F12"/>
    <w:rPr>
      <w:rFonts w:asciiTheme="majorHAnsi" w:eastAsiaTheme="majorEastAsia" w:hAnsiTheme="majorHAnsi" w:cstheme="majorBidi"/>
      <w:color w:val="000000" w:themeColor="text1"/>
      <w:szCs w:val="24"/>
      <w:u w:val="single" w:color="FF00FF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62F12"/>
    <w:rPr>
      <w:rFonts w:asciiTheme="majorHAnsi" w:eastAsiaTheme="majorEastAsia" w:hAnsiTheme="majorHAnsi" w:cstheme="majorBidi"/>
      <w:i/>
      <w:iCs/>
      <w:color w:val="FF00FF"/>
    </w:rPr>
  </w:style>
  <w:style w:type="character" w:styleId="Hervorhebung">
    <w:name w:val="Emphasis"/>
    <w:basedOn w:val="Absatz-Standardschriftart"/>
    <w:uiPriority w:val="20"/>
    <w:qFormat/>
    <w:rsid w:val="00262F12"/>
    <w:rPr>
      <w:b w:val="0"/>
      <w:i/>
      <w:iCs/>
      <w:color w:val="FF00FF"/>
    </w:rPr>
  </w:style>
  <w:style w:type="character" w:styleId="IntensiveHervorhebung">
    <w:name w:val="Intense Emphasis"/>
    <w:basedOn w:val="Absatz-Standardschriftart"/>
    <w:uiPriority w:val="21"/>
    <w:qFormat/>
    <w:rsid w:val="00262F12"/>
    <w:rPr>
      <w:b/>
      <w:i/>
      <w:iCs/>
      <w:color w:val="FF00F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4341A"/>
    <w:pPr>
      <w:pBdr>
        <w:top w:val="single" w:sz="4" w:space="10" w:color="FF00FF"/>
        <w:bottom w:val="single" w:sz="4" w:space="10" w:color="FF00FF"/>
      </w:pBdr>
      <w:spacing w:before="360" w:after="360"/>
      <w:ind w:left="864" w:right="864"/>
      <w:jc w:val="center"/>
    </w:pPr>
    <w:rPr>
      <w:i/>
      <w:iCs/>
      <w:color w:val="FF00F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4341A"/>
    <w:rPr>
      <w:i/>
      <w:iCs/>
      <w:color w:val="FF00FF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262F12"/>
    <w:rPr>
      <w:rFonts w:asciiTheme="majorHAnsi" w:eastAsiaTheme="majorEastAsia" w:hAnsiTheme="majorHAnsi" w:cstheme="majorBidi"/>
      <w:color w:val="FF00F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262F12"/>
    <w:rPr>
      <w:rFonts w:asciiTheme="majorHAnsi" w:eastAsiaTheme="majorEastAsia" w:hAnsiTheme="majorHAnsi" w:cstheme="majorBidi"/>
      <w:color w:val="FF00FF"/>
    </w:rPr>
  </w:style>
  <w:style w:type="character" w:styleId="IntensiverVerweis">
    <w:name w:val="Intense Reference"/>
    <w:basedOn w:val="Absatz-Standardschriftart"/>
    <w:uiPriority w:val="32"/>
    <w:qFormat/>
    <w:rsid w:val="0054341A"/>
    <w:rPr>
      <w:b/>
      <w:bCs/>
      <w:smallCaps/>
      <w:color w:val="FF00FF"/>
      <w:spacing w:val="5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272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2723B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6205C4"/>
    <w:pPr>
      <w:ind w:left="720"/>
      <w:contextualSpacing/>
    </w:pPr>
  </w:style>
  <w:style w:type="character" w:customStyle="1" w:styleId="berschrift7Zchn">
    <w:name w:val="Überschrift 7 Zchn"/>
    <w:basedOn w:val="Absatz-Standardschriftart"/>
    <w:link w:val="berschrift7"/>
    <w:uiPriority w:val="9"/>
    <w:rsid w:val="00045534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eader" Target="header2.xml"/><Relationship Id="rId10" Type="http://schemas.openxmlformats.org/officeDocument/2006/relationships/image" Target="media/image1.png"/><Relationship Id="rId19" Type="http://schemas.openxmlformats.org/officeDocument/2006/relationships/footer" Target="footer3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ylvia\Downloads\Vorlage_Arbeitsblatt_IT-Berufe%20(2)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D0852AC434057488E8FB24709EFE4F5" ma:contentTypeVersion="8" ma:contentTypeDescription="Ein neues Dokument erstellen." ma:contentTypeScope="" ma:versionID="9d9f01d7447cb7206a27085d74a95686">
  <xsd:schema xmlns:xsd="http://www.w3.org/2001/XMLSchema" xmlns:xs="http://www.w3.org/2001/XMLSchema" xmlns:p="http://schemas.microsoft.com/office/2006/metadata/properties" xmlns:ns2="bb3faff6-e9ea-4da6-aa56-b78ebedf8010" xmlns:ns3="5e8de74e-cf2d-4f1e-8861-2d1c7734560b" targetNamespace="http://schemas.microsoft.com/office/2006/metadata/properties" ma:root="true" ma:fieldsID="ae2ab65afc7abd0b5e916489f2f17703" ns2:_="" ns3:_="">
    <xsd:import namespace="bb3faff6-e9ea-4da6-aa56-b78ebedf8010"/>
    <xsd:import namespace="5e8de74e-cf2d-4f1e-8861-2d1c7734560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3faff6-e9ea-4da6-aa56-b78ebedf80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ildmarkierungen" ma:readOnly="false" ma:fieldId="{5cf76f15-5ced-4ddc-b409-7134ff3c332f}" ma:taxonomyMulti="true" ma:sspId="f4b327f0-427d-4132-8fcc-5b7eef5d3d7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8de74e-cf2d-4f1e-8861-2d1c7734560b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22d7224d-6de0-4489-a5a0-e68d9508d1a3}" ma:internalName="TaxCatchAll" ma:showField="CatchAllData" ma:web="5e8de74e-cf2d-4f1e-8861-2d1c7734560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e8de74e-cf2d-4f1e-8861-2d1c7734560b" xsi:nil="true"/>
    <lcf76f155ced4ddcb4097134ff3c332f xmlns="bb3faff6-e9ea-4da6-aa56-b78ebedf801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135787A-B682-4C63-A410-E872DAB9B1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b3faff6-e9ea-4da6-aa56-b78ebedf8010"/>
    <ds:schemaRef ds:uri="5e8de74e-cf2d-4f1e-8861-2d1c7734560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C1ED476-CA95-498A-866B-1BF4EEBFF54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4D1B9A-957D-455C-987C-FC14B74163F4}">
  <ds:schemaRefs>
    <ds:schemaRef ds:uri="http://schemas.microsoft.com/office/2006/metadata/properties"/>
    <ds:schemaRef ds:uri="http://schemas.microsoft.com/office/infopath/2007/PartnerControls"/>
    <ds:schemaRef ds:uri="5e8de74e-cf2d-4f1e-8861-2d1c7734560b"/>
    <ds:schemaRef ds:uri="bb3faff6-e9ea-4da6-aa56-b78ebedf801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Vorlage_Arbeitsblatt_IT-Berufe (2).dotx</Template>
  <TotalTime>0</TotalTime>
  <Pages>1</Pages>
  <Words>54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Sylvia von Behren</dc:creator>
  <cp:lastModifiedBy>Philipp Leyser</cp:lastModifiedBy>
  <cp:revision>5</cp:revision>
  <dcterms:created xsi:type="dcterms:W3CDTF">2022-01-14T07:14:00Z</dcterms:created>
  <dcterms:modified xsi:type="dcterms:W3CDTF">2023-01-10T10:55:00Z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0x010100AD0852AC434057488E8FB24709EFE4F5</vt:lpwstr>
  </property>
  <property fmtid="{D5CDD505-2E9C-101B-9397-08002B2CF9AE}" pid="3" name="MSIP_Label_6b160f33-c33b-4e10-8636-cf83f9ca7d3c_Enabled">
    <vt:lpwstr>true</vt:lpwstr>
  </property>
  <property fmtid="{D5CDD505-2E9C-101B-9397-08002B2CF9AE}" pid="4" name="MSIP_Label_6b160f33-c33b-4e10-8636-cf83f9ca7d3c_SetDate">
    <vt:lpwstr>2023-01-10T10:55:19Z</vt:lpwstr>
  </property>
  <property fmtid="{D5CDD505-2E9C-101B-9397-08002B2CF9AE}" pid="5" name="MSIP_Label_6b160f33-c33b-4e10-8636-cf83f9ca7d3c_Method">
    <vt:lpwstr>Standard</vt:lpwstr>
  </property>
  <property fmtid="{D5CDD505-2E9C-101B-9397-08002B2CF9AE}" pid="6" name="MSIP_Label_6b160f33-c33b-4e10-8636-cf83f9ca7d3c_Name">
    <vt:lpwstr>Internal</vt:lpwstr>
  </property>
  <property fmtid="{D5CDD505-2E9C-101B-9397-08002B2CF9AE}" pid="7" name="MSIP_Label_6b160f33-c33b-4e10-8636-cf83f9ca7d3c_SiteId">
    <vt:lpwstr>e211c965-dd84-4c9f-bc3f-4215552a0857</vt:lpwstr>
  </property>
  <property fmtid="{D5CDD505-2E9C-101B-9397-08002B2CF9AE}" pid="8" name="MSIP_Label_6b160f33-c33b-4e10-8636-cf83f9ca7d3c_ActionId">
    <vt:lpwstr>186d3e7f-6a00-4a79-8513-fe8179221b6c</vt:lpwstr>
  </property>
  <property fmtid="{D5CDD505-2E9C-101B-9397-08002B2CF9AE}" pid="9" name="MSIP_Label_6b160f33-c33b-4e10-8636-cf83f9ca7d3c_ContentBits">
    <vt:lpwstr>2</vt:lpwstr>
  </property>
</Properties>
</file>