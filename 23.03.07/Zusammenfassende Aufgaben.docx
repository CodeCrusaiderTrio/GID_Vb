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8669" w14:textId="1D293C81" w:rsidR="007C1247" w:rsidRDefault="00304DF8" w:rsidP="00697435">
      <w:pPr>
        <w:pStyle w:val="Lernsituation"/>
      </w:pPr>
      <w:r>
        <w:t>Handelskalkulation</w:t>
      </w:r>
    </w:p>
    <w:p w14:paraId="733D866A" w14:textId="77777777" w:rsidR="00153CF8" w:rsidRDefault="00CF2207" w:rsidP="00153CF8">
      <w:pPr>
        <w:pStyle w:val="berschrift1"/>
      </w:pPr>
      <w:r>
        <w:t>Aufgaben</w:t>
      </w:r>
    </w:p>
    <w:p w14:paraId="733D866B" w14:textId="1ED94BB4" w:rsidR="00CF2207" w:rsidRDefault="00CF2207" w:rsidP="00CF2207">
      <w:pPr>
        <w:pStyle w:val="berschrift7"/>
      </w:pPr>
      <w:r w:rsidRPr="00CF2207">
        <w:t>Aufgabe 1</w:t>
      </w:r>
    </w:p>
    <w:p w14:paraId="7FE9006A" w14:textId="7757EF1D" w:rsidR="00847D2E" w:rsidRPr="00847D2E" w:rsidRDefault="00847D2E" w:rsidP="00847D2E">
      <w:r>
        <w:rPr>
          <w:noProof/>
        </w:rPr>
        <w:drawing>
          <wp:anchor distT="0" distB="0" distL="114300" distR="114300" simplePos="0" relativeHeight="251661312" behindDoc="0" locked="0" layoutInCell="1" allowOverlap="1" wp14:anchorId="5B2C3994" wp14:editId="1A9FABF7">
            <wp:simplePos x="0" y="0"/>
            <wp:positionH relativeFrom="column">
              <wp:posOffset>3066415</wp:posOffset>
            </wp:positionH>
            <wp:positionV relativeFrom="paragraph">
              <wp:posOffset>395605</wp:posOffset>
            </wp:positionV>
            <wp:extent cx="2749550" cy="1797685"/>
            <wp:effectExtent l="0" t="0" r="0" b="0"/>
            <wp:wrapThrough wrapText="bothSides">
              <wp:wrapPolygon edited="0">
                <wp:start x="0" y="0"/>
                <wp:lineTo x="0" y="21287"/>
                <wp:lineTo x="21400" y="21287"/>
                <wp:lineTo x="21400" y="0"/>
                <wp:lineTo x="0" y="0"/>
              </wp:wrapPolygon>
            </wp:wrapThrough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Kalkulieren Sie den…</w:t>
      </w:r>
      <w:r>
        <w:tab/>
        <w:t>(ohne MwSt.)</w:t>
      </w:r>
    </w:p>
    <w:p w14:paraId="733D866C" w14:textId="65BF4654" w:rsidR="00CF2207" w:rsidRDefault="001A1414" w:rsidP="00CF2207">
      <w:r>
        <w:rPr>
          <w:noProof/>
        </w:rPr>
        <w:drawing>
          <wp:anchor distT="0" distB="0" distL="114300" distR="114300" simplePos="0" relativeHeight="251659264" behindDoc="0" locked="0" layoutInCell="1" allowOverlap="1" wp14:anchorId="7FA83B64" wp14:editId="3529D80B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894275" cy="1707469"/>
            <wp:effectExtent l="0" t="0" r="1905" b="7620"/>
            <wp:wrapThrough wrapText="bothSides">
              <wp:wrapPolygon edited="0">
                <wp:start x="0" y="0"/>
                <wp:lineTo x="0" y="21455"/>
                <wp:lineTo x="21472" y="21455"/>
                <wp:lineTo x="21472" y="0"/>
                <wp:lineTo x="0" y="0"/>
              </wp:wrapPolygon>
            </wp:wrapThrough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75" cy="1707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D866D" w14:textId="37E4F9FB" w:rsidR="00CF2207" w:rsidRPr="00B2105F" w:rsidRDefault="00E62A6C" w:rsidP="00CF2207">
      <w:pPr>
        <w:rPr>
          <w:b/>
          <w:bCs/>
        </w:rPr>
      </w:pPr>
      <w:r w:rsidRPr="00B2105F">
        <w:rPr>
          <w:b/>
          <w:bCs/>
        </w:rPr>
        <w:t>Aufgabe 2</w:t>
      </w:r>
    </w:p>
    <w:p w14:paraId="6656E461" w14:textId="1C03B198" w:rsidR="00B2105F" w:rsidRDefault="00B2105F" w:rsidP="00CF2207">
      <w:r>
        <w:t>Kalkulieren Sie den Listeneinkaufspreis , wenn Ihnen folgende Angaben vom Kunden vorgegeben wurden:</w:t>
      </w:r>
    </w:p>
    <w:p w14:paraId="54C0CB97" w14:textId="2F83A3C1" w:rsidR="00B2105F" w:rsidRDefault="009759E6" w:rsidP="009759E6">
      <w:pPr>
        <w:spacing w:line="276" w:lineRule="auto"/>
      </w:pPr>
      <w:r>
        <w:t>Er nennt</w:t>
      </w:r>
      <w:r w:rsidRPr="009759E6">
        <w:t xml:space="preserve"> einen Preis von</w:t>
      </w:r>
      <w:r>
        <w:t xml:space="preserve"> </w:t>
      </w:r>
      <w:r w:rsidRPr="009759E6">
        <w:t>220,00 € und möchte</w:t>
      </w:r>
      <w:r>
        <w:t xml:space="preserve"> </w:t>
      </w:r>
      <w:r w:rsidRPr="009759E6">
        <w:t>auch 10 % Kundenrabatt und 2 % Kundenskonto. Sie müssen einem Handelsvertreter eine Provision von 5 % zahlen. Sie kalkulieren mit Handlungskosten von 40 % und einem Gewinnaufschlag von 8 %. Der Lieferer hat Ihnen 10 % Rabatt und 2 % Skonto zugesagt. Als Versandkosten sollen Sie 6,00 € zahlen .</w:t>
      </w:r>
    </w:p>
    <w:p w14:paraId="682DEF2A" w14:textId="5FECBD82" w:rsidR="009759E6" w:rsidRPr="006073B1" w:rsidRDefault="00D002DB" w:rsidP="009759E6">
      <w:pPr>
        <w:spacing w:line="276" w:lineRule="auto"/>
        <w:rPr>
          <w:b/>
          <w:bCs/>
        </w:rPr>
      </w:pPr>
      <w:r w:rsidRPr="006073B1">
        <w:rPr>
          <w:b/>
          <w:bCs/>
        </w:rPr>
        <w:t>Aufgabe 3</w:t>
      </w:r>
    </w:p>
    <w:p w14:paraId="182F1E36" w14:textId="311C9948" w:rsidR="00D002DB" w:rsidRDefault="00D002DB" w:rsidP="009759E6">
      <w:pPr>
        <w:spacing w:line="276" w:lineRule="auto"/>
      </w:pPr>
      <w:r w:rsidRPr="00D002DB">
        <w:t xml:space="preserve">Kalkulieren Sie den Gewinn in Euro und Prozent eines Artikels, wenn folgende Angaben vorliegen: Listeneinkaufspreis: 30,00 €, </w:t>
      </w:r>
      <w:proofErr w:type="spellStart"/>
      <w:r w:rsidRPr="00D002DB">
        <w:t>Liefererrabatt</w:t>
      </w:r>
      <w:proofErr w:type="spellEnd"/>
      <w:r w:rsidRPr="00D002DB">
        <w:t xml:space="preserve">: 20 %, </w:t>
      </w:r>
      <w:proofErr w:type="spellStart"/>
      <w:r w:rsidRPr="00D002DB">
        <w:t>Liefererskonto</w:t>
      </w:r>
      <w:proofErr w:type="spellEnd"/>
      <w:r w:rsidRPr="00D002DB">
        <w:t>: 3 %, Frachtkosten: 3,00 €, Handlungs</w:t>
      </w:r>
      <w:r w:rsidR="006073B1">
        <w:t>-</w:t>
      </w:r>
      <w:proofErr w:type="spellStart"/>
      <w:r w:rsidRPr="00D002DB">
        <w:t>kostenzuschlagsatz</w:t>
      </w:r>
      <w:proofErr w:type="spellEnd"/>
      <w:r w:rsidRPr="00D002DB">
        <w:t>: 45 % sowie mit dem Kunden vereinbarter Listenverkaufspreis von 55,00 €, Kundenrabatt: 15,00 %, Kundenskonto: 2 %, Vertreterprovision: 3 %.</w:t>
      </w:r>
    </w:p>
    <w:p w14:paraId="31313746" w14:textId="348C5F13" w:rsidR="006073B1" w:rsidRPr="0018763A" w:rsidRDefault="007111DB" w:rsidP="009759E6">
      <w:pPr>
        <w:spacing w:line="276" w:lineRule="auto"/>
        <w:rPr>
          <w:b/>
          <w:bCs/>
        </w:rPr>
      </w:pPr>
      <w:r w:rsidRPr="0018763A">
        <w:rPr>
          <w:b/>
          <w:bCs/>
        </w:rPr>
        <w:t>Aufgabe 4</w:t>
      </w:r>
    </w:p>
    <w:p w14:paraId="7BEEE5CA" w14:textId="7E0DEE9F" w:rsidR="00BE60A4" w:rsidRDefault="00FE5170" w:rsidP="009759E6">
      <w:pPr>
        <w:spacing w:line="276" w:lineRule="auto"/>
      </w:pPr>
      <w:r>
        <w:t>Sie bekommen den Auftrag</w:t>
      </w:r>
      <w:r w:rsidR="00B777B8">
        <w:t xml:space="preserve">, für eine neue Warenlieferung die Barverkaufspreise inkl. Umsatzsteuer zu berechnen. </w:t>
      </w:r>
      <w:r w:rsidR="00857C3D">
        <w:t xml:space="preserve">Für einen PC-Server </w:t>
      </w:r>
      <w:r w:rsidR="0049236B">
        <w:t xml:space="preserve">wird ein Zuschlagssatz von 60 % </w:t>
      </w:r>
      <w:r w:rsidR="00BE60A4">
        <w:t>angesetzt, Bezugspreis 1.380,00 €. Für ein Standard-Note</w:t>
      </w:r>
      <w:r w:rsidR="0018763A">
        <w:t xml:space="preserve">book </w:t>
      </w:r>
      <w:r w:rsidR="00090179">
        <w:t>beträgt der Zuschlagssatz</w:t>
      </w:r>
      <w:r w:rsidR="0018763A">
        <w:t xml:space="preserve"> 55 %</w:t>
      </w:r>
      <w:r w:rsidR="00090179">
        <w:t>, Bezugspreis 759,00 €.</w:t>
      </w:r>
    </w:p>
    <w:p w14:paraId="77884BC2" w14:textId="78C38B0A" w:rsidR="00090179" w:rsidRPr="005F1B3D" w:rsidRDefault="00090179" w:rsidP="009759E6">
      <w:pPr>
        <w:spacing w:line="276" w:lineRule="auto"/>
        <w:rPr>
          <w:b/>
          <w:bCs/>
        </w:rPr>
      </w:pPr>
      <w:r w:rsidRPr="005F1B3D">
        <w:rPr>
          <w:b/>
          <w:bCs/>
        </w:rPr>
        <w:t>Aufgabe 5</w:t>
      </w:r>
    </w:p>
    <w:p w14:paraId="00BA0894" w14:textId="27309255" w:rsidR="00090179" w:rsidRDefault="00090179" w:rsidP="009759E6">
      <w:pPr>
        <w:spacing w:line="276" w:lineRule="auto"/>
      </w:pPr>
      <w:r>
        <w:t xml:space="preserve">Sie wollen </w:t>
      </w:r>
      <w:r w:rsidR="005976E4">
        <w:t>Bluetoot</w:t>
      </w:r>
      <w:r w:rsidR="005F1B3D">
        <w:t xml:space="preserve">h-Adapter als </w:t>
      </w:r>
      <w:r>
        <w:t xml:space="preserve">Restposten günstig abverkaufen und zum Bezugspreis anbieten. Welchen Preis würden Sie </w:t>
      </w:r>
      <w:r w:rsidR="00D55E18">
        <w:t>(in</w:t>
      </w:r>
      <w:r w:rsidR="006E490E">
        <w:t>k</w:t>
      </w:r>
      <w:r w:rsidR="00D55E18">
        <w:t>l. MwSt.)</w:t>
      </w:r>
      <w:r w:rsidR="006E490E">
        <w:t xml:space="preserve"> </w:t>
      </w:r>
      <w:r>
        <w:t>nennen</w:t>
      </w:r>
      <w:r w:rsidR="00D55E18">
        <w:t xml:space="preserve">? </w:t>
      </w:r>
      <w:r w:rsidR="005F1B3D">
        <w:t>Der Verkaufspreis beträgt 28,00 €.</w:t>
      </w:r>
    </w:p>
    <w:sectPr w:rsidR="00090179" w:rsidSect="003045E2">
      <w:headerReference w:type="default" r:id="rId12"/>
      <w:footerReference w:type="default" r:id="rId13"/>
      <w:pgSz w:w="11906" w:h="16838"/>
      <w:pgMar w:top="1985" w:right="1134" w:bottom="1843" w:left="1418" w:header="709" w:footer="5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38F0B" w14:textId="77777777" w:rsidR="000A065F" w:rsidRDefault="000A065F" w:rsidP="00353972">
      <w:pPr>
        <w:spacing w:after="0" w:line="240" w:lineRule="auto"/>
      </w:pPr>
      <w:r>
        <w:separator/>
      </w:r>
    </w:p>
  </w:endnote>
  <w:endnote w:type="continuationSeparator" w:id="0">
    <w:p w14:paraId="5CDC07ED" w14:textId="77777777" w:rsidR="000A065F" w:rsidRDefault="000A065F" w:rsidP="0035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8401363"/>
      <w:docPartObj>
        <w:docPartGallery w:val="Page Numbers (Bottom of Page)"/>
        <w:docPartUnique/>
      </w:docPartObj>
    </w:sdtPr>
    <w:sdtContent>
      <w:p w14:paraId="733D8691" w14:textId="77777777" w:rsidR="006205C4" w:rsidRDefault="006205C4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0FC">
          <w:rPr>
            <w:noProof/>
          </w:rPr>
          <w:t>1</w:t>
        </w:r>
        <w:r>
          <w:fldChar w:fldCharType="end"/>
        </w:r>
      </w:p>
    </w:sdtContent>
  </w:sdt>
  <w:p w14:paraId="733D8692" w14:textId="77777777" w:rsidR="0054341A" w:rsidRDefault="0054341A" w:rsidP="0054341A">
    <w:pPr>
      <w:pStyle w:val="Fuzeile"/>
      <w:tabs>
        <w:tab w:val="clear" w:pos="4536"/>
        <w:tab w:val="clear" w:pos="9072"/>
        <w:tab w:val="left" w:pos="3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07AD" w14:textId="77777777" w:rsidR="000A065F" w:rsidRDefault="000A065F" w:rsidP="00353972">
      <w:pPr>
        <w:spacing w:after="0" w:line="240" w:lineRule="auto"/>
      </w:pPr>
      <w:r>
        <w:separator/>
      </w:r>
    </w:p>
  </w:footnote>
  <w:footnote w:type="continuationSeparator" w:id="0">
    <w:p w14:paraId="74A4093A" w14:textId="77777777" w:rsidR="000A065F" w:rsidRDefault="000A065F" w:rsidP="00353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8690" w14:textId="77777777" w:rsidR="00353972" w:rsidRDefault="007C1247" w:rsidP="00E62FA2">
    <w:pPr>
      <w:pStyle w:val="Kopfzeile"/>
      <w:tabs>
        <w:tab w:val="clear" w:pos="9072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33D8693" wp14:editId="733D8694">
              <wp:simplePos x="0" y="0"/>
              <wp:positionH relativeFrom="column">
                <wp:posOffset>1039367</wp:posOffset>
              </wp:positionH>
              <wp:positionV relativeFrom="paragraph">
                <wp:posOffset>263334</wp:posOffset>
              </wp:positionV>
              <wp:extent cx="3086735" cy="322419"/>
              <wp:effectExtent l="0" t="0" r="0" b="1905"/>
              <wp:wrapNone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735" cy="32241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3D869D" w14:textId="77777777" w:rsidR="00E62FA2" w:rsidRPr="00E62FA2" w:rsidRDefault="003619D1" w:rsidP="00E62FA2">
                          <w:pPr>
                            <w:jc w:val="left"/>
                            <w:rPr>
                              <w:rFonts w:cstheme="minorHAnsi"/>
                              <w:b/>
                              <w:bCs/>
                              <w:color w:val="FF00FF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00FF"/>
                            </w:rPr>
                            <w:t>GID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3D8693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6" type="#_x0000_t202" style="position:absolute;left:0;text-align:left;margin-left:81.85pt;margin-top:20.75pt;width:243.05pt;height:25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" filled="f" stroked="f" strokeweight=".5pt">
              <v:textbox>
                <w:txbxContent>
                  <w:p w14:paraId="733D869D" w14:textId="77777777" w:rsidR="00E62FA2" w:rsidRPr="00E62FA2" w:rsidRDefault="003619D1" w:rsidP="00E62FA2">
                    <w:pPr>
                      <w:jc w:val="left"/>
                      <w:rPr>
                        <w:rFonts w:cstheme="minorHAnsi"/>
                        <w:b/>
                        <w:bCs/>
                        <w:color w:val="FF00FF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00FF"/>
                      </w:rPr>
                      <w:t>GID</w:t>
                    </w:r>
                  </w:p>
                </w:txbxContent>
              </v:textbox>
            </v:shape>
          </w:pict>
        </mc:Fallback>
      </mc:AlternateContent>
    </w:r>
    <w:r w:rsidR="00945C9A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33D8695" wp14:editId="733D8696">
              <wp:simplePos x="0" y="0"/>
              <wp:positionH relativeFrom="column">
                <wp:posOffset>1038860</wp:posOffset>
              </wp:positionH>
              <wp:positionV relativeFrom="paragraph">
                <wp:posOffset>426926</wp:posOffset>
              </wp:positionV>
              <wp:extent cx="4883564" cy="237490"/>
              <wp:effectExtent l="0" t="0" r="0" b="0"/>
              <wp:wrapNone/>
              <wp:docPr id="6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83564" cy="2374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3D869E" w14:textId="77777777" w:rsidR="00E62FA2" w:rsidRPr="00945C9A" w:rsidRDefault="003619D1" w:rsidP="00945C9A">
                          <w:pPr>
                            <w:pStyle w:val="Default"/>
                            <w:jc w:val="right"/>
                            <w:rPr>
                              <w:rFonts w:ascii="Cambria" w:hAnsi="Cambria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18"/>
                              <w:szCs w:val="18"/>
                            </w:rPr>
                            <w:t>Lernfeld</w:t>
                          </w:r>
                          <w:r w:rsidR="006205C4" w:rsidRPr="006205C4">
                            <w:rPr>
                              <w:rFonts w:asciiTheme="minorHAnsi" w:hAnsiTheme="minorHAnsi" w:cstheme="minorHAnsi"/>
                              <w:b/>
                              <w:bCs/>
                              <w:sz w:val="18"/>
                              <w:szCs w:val="18"/>
                            </w:rPr>
                            <w:t xml:space="preserve"> 2: </w:t>
                          </w:r>
                          <w:r w:rsidRPr="003619D1">
                            <w:rPr>
                              <w:rFonts w:asciiTheme="minorHAnsi" w:hAnsiTheme="minorHAnsi" w:cstheme="minorHAnsi"/>
                              <w:b/>
                              <w:bCs/>
                              <w:sz w:val="18"/>
                              <w:szCs w:val="18"/>
                            </w:rPr>
                            <w:t>Arbeitsplätze nach Kundenwunsch ausstatten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3D8695" id="Textfeld 6" o:spid="_x0000_s1027" type="#_x0000_t202" style="position:absolute;left:0;text-align:left;margin-left:81.8pt;margin-top:33.6pt;width:384.55pt;height:18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" filled="f" stroked="f" strokeweight=".5pt">
              <v:textbox>
                <w:txbxContent>
                  <w:p w14:paraId="733D869E" w14:textId="77777777" w:rsidR="00E62FA2" w:rsidRPr="00945C9A" w:rsidRDefault="003619D1" w:rsidP="00945C9A">
                    <w:pPr>
                      <w:pStyle w:val="Default"/>
                      <w:jc w:val="right"/>
                      <w:rPr>
                        <w:rFonts w:ascii="Cambria" w:hAnsi="Cambria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bCs/>
                        <w:sz w:val="18"/>
                        <w:szCs w:val="18"/>
                      </w:rPr>
                      <w:t>Lernfeld</w:t>
                    </w:r>
                    <w:r w:rsidR="006205C4" w:rsidRPr="006205C4">
                      <w:rPr>
                        <w:rFonts w:asciiTheme="minorHAnsi" w:hAnsiTheme="minorHAnsi" w:cstheme="minorHAnsi"/>
                        <w:b/>
                        <w:bCs/>
                        <w:sz w:val="18"/>
                        <w:szCs w:val="18"/>
                      </w:rPr>
                      <w:t xml:space="preserve"> 2: </w:t>
                    </w:r>
                    <w:r w:rsidRPr="003619D1">
                      <w:rPr>
                        <w:rFonts w:asciiTheme="minorHAnsi" w:hAnsiTheme="minorHAnsi" w:cstheme="minorHAnsi"/>
                        <w:b/>
                        <w:bCs/>
                        <w:sz w:val="18"/>
                        <w:szCs w:val="18"/>
                      </w:rPr>
                      <w:t>Arbeitsplätze nach Kundenwunsch ausstatten</w:t>
                    </w:r>
                  </w:p>
                </w:txbxContent>
              </v:textbox>
            </v:shape>
          </w:pict>
        </mc:Fallback>
      </mc:AlternateContent>
    </w:r>
    <w:r w:rsidR="00945C9A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33D8697" wp14:editId="733D8698">
              <wp:simplePos x="0" y="0"/>
              <wp:positionH relativeFrom="column">
                <wp:posOffset>177594</wp:posOffset>
              </wp:positionH>
              <wp:positionV relativeFrom="paragraph">
                <wp:posOffset>102235</wp:posOffset>
              </wp:positionV>
              <wp:extent cx="813435" cy="264160"/>
              <wp:effectExtent l="0" t="0" r="0" b="2540"/>
              <wp:wrapNone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3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3D869F" w14:textId="77777777" w:rsidR="00E62FA2" w:rsidRPr="00E62FA2" w:rsidRDefault="00E62FA2" w:rsidP="00945C9A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E62FA2">
                            <w:rPr>
                              <w:b/>
                              <w:bCs/>
                              <w:color w:val="FF00FF"/>
                            </w:rPr>
                            <w:t>#</w:t>
                          </w:r>
                          <w:r w:rsidRPr="00E62FA2">
                            <w:rPr>
                              <w:b/>
                              <w:bCs/>
                            </w:rPr>
                            <w:t>BKLK_IT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3D8697" id="Textfeld 3" o:spid="_x0000_s1028" type="#_x0000_t202" style="position:absolute;left:0;text-align:left;margin-left:14pt;margin-top:8.05pt;width:64.05pt;height:20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" filled="f" stroked="f" strokeweight=".5pt">
              <v:textbox>
                <w:txbxContent>
                  <w:p w14:paraId="733D869F" w14:textId="77777777" w:rsidR="00E62FA2" w:rsidRPr="00E62FA2" w:rsidRDefault="00E62FA2" w:rsidP="00945C9A">
                    <w:pPr>
                      <w:jc w:val="center"/>
                      <w:rPr>
                        <w:b/>
                        <w:bCs/>
                      </w:rPr>
                    </w:pPr>
                    <w:r w:rsidRPr="00E62FA2">
                      <w:rPr>
                        <w:b/>
                        <w:bCs/>
                        <w:color w:val="FF00FF"/>
                      </w:rPr>
                      <w:t>#</w:t>
                    </w:r>
                    <w:r w:rsidRPr="00E62FA2">
                      <w:rPr>
                        <w:b/>
                        <w:bCs/>
                      </w:rPr>
                      <w:t>BKLK_IT</w:t>
                    </w:r>
                  </w:p>
                </w:txbxContent>
              </v:textbox>
            </v:shape>
          </w:pict>
        </mc:Fallback>
      </mc:AlternateContent>
    </w:r>
    <w:r w:rsidR="00945C9A" w:rsidRPr="00653EE9">
      <w:rPr>
        <w:noProof/>
        <w:lang w:eastAsia="de-DE"/>
      </w:rPr>
      <w:drawing>
        <wp:anchor distT="0" distB="0" distL="114300" distR="114300" simplePos="0" relativeHeight="251655680" behindDoc="0" locked="0" layoutInCell="1" allowOverlap="1" wp14:anchorId="733D8699" wp14:editId="733D869A">
          <wp:simplePos x="0" y="0"/>
          <wp:positionH relativeFrom="column">
            <wp:posOffset>3110493</wp:posOffset>
          </wp:positionH>
          <wp:positionV relativeFrom="paragraph">
            <wp:posOffset>-943</wp:posOffset>
          </wp:positionV>
          <wp:extent cx="2810594" cy="422844"/>
          <wp:effectExtent l="0" t="0" r="0" b="0"/>
          <wp:wrapNone/>
          <wp:docPr id="221" name="Grafik 221" descr="Logo-Slogan-BK-LK-Mai-2016-kle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" descr="Logo-Slogan-BK-LK-Mai-2016-kle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975" cy="4245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2FA2">
      <w:rPr>
        <w:noProof/>
        <w:lang w:eastAsia="de-DE"/>
      </w:rPr>
      <w:drawing>
        <wp:inline distT="0" distB="0" distL="0" distR="0" wp14:anchorId="733D869B" wp14:editId="733D869C">
          <wp:extent cx="5939790" cy="899160"/>
          <wp:effectExtent l="0" t="0" r="3810" b="0"/>
          <wp:docPr id="222" name="Grafik 222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Zeichnung enthält.&#10;&#10;Automatisch generierte Beschreibu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6BB"/>
    <w:multiLevelType w:val="hybridMultilevel"/>
    <w:tmpl w:val="39827D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937E6"/>
    <w:multiLevelType w:val="hybridMultilevel"/>
    <w:tmpl w:val="68F27B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C5BED"/>
    <w:multiLevelType w:val="hybridMultilevel"/>
    <w:tmpl w:val="030895C8"/>
    <w:lvl w:ilvl="0" w:tplc="5F1AD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46BBE"/>
    <w:multiLevelType w:val="hybridMultilevel"/>
    <w:tmpl w:val="DD06DAB4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8188107">
    <w:abstractNumId w:val="0"/>
  </w:num>
  <w:num w:numId="2" w16cid:durableId="1577939568">
    <w:abstractNumId w:val="2"/>
  </w:num>
  <w:num w:numId="3" w16cid:durableId="513153213">
    <w:abstractNumId w:val="3"/>
  </w:num>
  <w:num w:numId="4" w16cid:durableId="1838885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3B"/>
    <w:rsid w:val="00090179"/>
    <w:rsid w:val="000A065F"/>
    <w:rsid w:val="00117EB2"/>
    <w:rsid w:val="001443EA"/>
    <w:rsid w:val="00151577"/>
    <w:rsid w:val="00153CF8"/>
    <w:rsid w:val="0018763A"/>
    <w:rsid w:val="001A1414"/>
    <w:rsid w:val="001A48BE"/>
    <w:rsid w:val="00262F12"/>
    <w:rsid w:val="002D6F4E"/>
    <w:rsid w:val="003045E2"/>
    <w:rsid w:val="00304DF8"/>
    <w:rsid w:val="00353972"/>
    <w:rsid w:val="003619D1"/>
    <w:rsid w:val="003A39F0"/>
    <w:rsid w:val="00425AAC"/>
    <w:rsid w:val="004631C9"/>
    <w:rsid w:val="004729A5"/>
    <w:rsid w:val="0049236B"/>
    <w:rsid w:val="004B02E8"/>
    <w:rsid w:val="0053246C"/>
    <w:rsid w:val="0054341A"/>
    <w:rsid w:val="005976E4"/>
    <w:rsid w:val="005A4CF0"/>
    <w:rsid w:val="005C037C"/>
    <w:rsid w:val="005C7B4F"/>
    <w:rsid w:val="005F1B3D"/>
    <w:rsid w:val="006073B1"/>
    <w:rsid w:val="006205C4"/>
    <w:rsid w:val="00697435"/>
    <w:rsid w:val="006A0D9F"/>
    <w:rsid w:val="006E490E"/>
    <w:rsid w:val="007111DB"/>
    <w:rsid w:val="007516CD"/>
    <w:rsid w:val="007C1247"/>
    <w:rsid w:val="007D3096"/>
    <w:rsid w:val="00803F35"/>
    <w:rsid w:val="008262CE"/>
    <w:rsid w:val="00847D2E"/>
    <w:rsid w:val="00857C3D"/>
    <w:rsid w:val="00945C9A"/>
    <w:rsid w:val="009759E6"/>
    <w:rsid w:val="00AD7002"/>
    <w:rsid w:val="00AF5CF3"/>
    <w:rsid w:val="00B2105F"/>
    <w:rsid w:val="00B777B8"/>
    <w:rsid w:val="00B905FC"/>
    <w:rsid w:val="00BE60A4"/>
    <w:rsid w:val="00C2723B"/>
    <w:rsid w:val="00C870FC"/>
    <w:rsid w:val="00CB3B82"/>
    <w:rsid w:val="00CB6AB5"/>
    <w:rsid w:val="00CF2207"/>
    <w:rsid w:val="00D002DB"/>
    <w:rsid w:val="00D33D2F"/>
    <w:rsid w:val="00D55E18"/>
    <w:rsid w:val="00E62A6C"/>
    <w:rsid w:val="00E62FA2"/>
    <w:rsid w:val="00EA7AE7"/>
    <w:rsid w:val="00F42040"/>
    <w:rsid w:val="00FE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3D8669"/>
  <w15:docId w15:val="{9C5D1669-C12A-412F-8A18-1EAA37AE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1247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B6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  <w:u w:val="single" w:color="FF00FF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2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  <w:u w:val="single" w:color="FF00FF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2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  <w:u w:val="single" w:color="FF00F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62F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F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62F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F00F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262F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F00F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CF2207"/>
    <w:pPr>
      <w:keepNext/>
      <w:outlineLvl w:val="6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3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3972"/>
  </w:style>
  <w:style w:type="paragraph" w:styleId="Fuzeile">
    <w:name w:val="footer"/>
    <w:basedOn w:val="Standard"/>
    <w:link w:val="FuzeileZchn"/>
    <w:uiPriority w:val="99"/>
    <w:unhideWhenUsed/>
    <w:rsid w:val="00353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3972"/>
  </w:style>
  <w:style w:type="paragraph" w:customStyle="1" w:styleId="Default">
    <w:name w:val="Default"/>
    <w:rsid w:val="00E62FA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12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1247"/>
    <w:rPr>
      <w:rFonts w:eastAsiaTheme="minorEastAsia"/>
      <w:color w:val="5A5A5A" w:themeColor="text1" w:themeTint="A5"/>
      <w:spacing w:val="15"/>
    </w:rPr>
  </w:style>
  <w:style w:type="paragraph" w:customStyle="1" w:styleId="Lernsituation">
    <w:name w:val="Lernsituation"/>
    <w:basedOn w:val="Standard"/>
    <w:next w:val="Standard"/>
    <w:link w:val="LernsituationZchn"/>
    <w:qFormat/>
    <w:rsid w:val="00697435"/>
    <w:pPr>
      <w:shd w:val="clear" w:color="auto" w:fill="D9D9D9" w:themeFill="background1" w:themeFillShade="D9"/>
      <w:spacing w:line="240" w:lineRule="auto"/>
      <w:ind w:left="709"/>
    </w:pPr>
    <w:rPr>
      <w:b/>
      <w:color w:val="FF00FF"/>
      <w:sz w:val="24"/>
    </w:rPr>
  </w:style>
  <w:style w:type="paragraph" w:styleId="KeinLeerraum">
    <w:name w:val="No Spacing"/>
    <w:uiPriority w:val="1"/>
    <w:qFormat/>
    <w:rsid w:val="007C1247"/>
    <w:pPr>
      <w:spacing w:after="0" w:line="240" w:lineRule="auto"/>
      <w:jc w:val="both"/>
    </w:pPr>
  </w:style>
  <w:style w:type="character" w:customStyle="1" w:styleId="LernsituationZchn">
    <w:name w:val="Lernsituation Zchn"/>
    <w:basedOn w:val="UntertitelZchn"/>
    <w:link w:val="Lernsituation"/>
    <w:rsid w:val="00697435"/>
    <w:rPr>
      <w:rFonts w:eastAsiaTheme="minorEastAsia"/>
      <w:b/>
      <w:color w:val="FF00FF"/>
      <w:spacing w:val="15"/>
      <w:sz w:val="24"/>
      <w:shd w:val="clear" w:color="auto" w:fill="D9D9D9" w:themeFill="background1" w:themeFillShade="D9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6AB5"/>
    <w:rPr>
      <w:rFonts w:asciiTheme="majorHAnsi" w:eastAsiaTheme="majorEastAsia" w:hAnsiTheme="majorHAnsi" w:cstheme="majorBidi"/>
      <w:color w:val="000000" w:themeColor="text1"/>
      <w:sz w:val="28"/>
      <w:szCs w:val="32"/>
      <w:u w:val="single" w:color="FF00F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2F12"/>
    <w:rPr>
      <w:rFonts w:asciiTheme="majorHAnsi" w:eastAsiaTheme="majorEastAsia" w:hAnsiTheme="majorHAnsi" w:cstheme="majorBidi"/>
      <w:sz w:val="24"/>
      <w:szCs w:val="26"/>
      <w:u w:val="single" w:color="FF00F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2F12"/>
    <w:rPr>
      <w:rFonts w:asciiTheme="majorHAnsi" w:eastAsiaTheme="majorEastAsia" w:hAnsiTheme="majorHAnsi" w:cstheme="majorBidi"/>
      <w:color w:val="000000" w:themeColor="text1"/>
      <w:szCs w:val="24"/>
      <w:u w:val="single" w:color="FF00F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62F12"/>
    <w:rPr>
      <w:rFonts w:asciiTheme="majorHAnsi" w:eastAsiaTheme="majorEastAsia" w:hAnsiTheme="majorHAnsi" w:cstheme="majorBidi"/>
      <w:i/>
      <w:iCs/>
      <w:color w:val="FF00FF"/>
    </w:rPr>
  </w:style>
  <w:style w:type="character" w:styleId="Hervorhebung">
    <w:name w:val="Emphasis"/>
    <w:basedOn w:val="Absatz-Standardschriftart"/>
    <w:uiPriority w:val="20"/>
    <w:qFormat/>
    <w:rsid w:val="00262F12"/>
    <w:rPr>
      <w:b w:val="0"/>
      <w:i/>
      <w:iCs/>
      <w:color w:val="FF00FF"/>
    </w:rPr>
  </w:style>
  <w:style w:type="character" w:styleId="IntensiveHervorhebung">
    <w:name w:val="Intense Emphasis"/>
    <w:basedOn w:val="Absatz-Standardschriftart"/>
    <w:uiPriority w:val="21"/>
    <w:qFormat/>
    <w:rsid w:val="00262F12"/>
    <w:rPr>
      <w:b/>
      <w:i/>
      <w:iCs/>
      <w:color w:val="FF00F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341A"/>
    <w:pPr>
      <w:pBdr>
        <w:top w:val="single" w:sz="4" w:space="10" w:color="FF00FF"/>
        <w:bottom w:val="single" w:sz="4" w:space="10" w:color="FF00FF"/>
      </w:pBdr>
      <w:spacing w:before="360" w:after="360"/>
      <w:ind w:left="864" w:right="864"/>
      <w:jc w:val="center"/>
    </w:pPr>
    <w:rPr>
      <w:i/>
      <w:iCs/>
      <w:color w:val="FF00F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341A"/>
    <w:rPr>
      <w:i/>
      <w:iCs/>
      <w:color w:val="FF00F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62F12"/>
    <w:rPr>
      <w:rFonts w:asciiTheme="majorHAnsi" w:eastAsiaTheme="majorEastAsia" w:hAnsiTheme="majorHAnsi" w:cstheme="majorBidi"/>
      <w:color w:val="FF00F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62F12"/>
    <w:rPr>
      <w:rFonts w:asciiTheme="majorHAnsi" w:eastAsiaTheme="majorEastAsia" w:hAnsiTheme="majorHAnsi" w:cstheme="majorBidi"/>
      <w:color w:val="FF00FF"/>
    </w:rPr>
  </w:style>
  <w:style w:type="character" w:styleId="IntensiverVerweis">
    <w:name w:val="Intense Reference"/>
    <w:basedOn w:val="Absatz-Standardschriftart"/>
    <w:uiPriority w:val="32"/>
    <w:qFormat/>
    <w:rsid w:val="0054341A"/>
    <w:rPr>
      <w:b/>
      <w:bCs/>
      <w:smallCaps/>
      <w:color w:val="FF00FF"/>
      <w:spacing w:val="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723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205C4"/>
    <w:pPr>
      <w:ind w:left="720"/>
      <w:contextualSpacing/>
    </w:pPr>
  </w:style>
  <w:style w:type="table" w:styleId="Tabellenraster">
    <w:name w:val="Table Grid"/>
    <w:basedOn w:val="NormaleTabelle"/>
    <w:uiPriority w:val="59"/>
    <w:rsid w:val="00AD7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ldunterschrift">
    <w:name w:val="Bildunterschrift"/>
    <w:basedOn w:val="Standard"/>
    <w:rsid w:val="00153CF8"/>
    <w:pPr>
      <w:spacing w:after="120" w:line="264" w:lineRule="auto"/>
    </w:pPr>
    <w:rPr>
      <w:rFonts w:ascii="Arial" w:eastAsia="Times New Roman" w:hAnsi="Arial" w:cs="Times New Roman"/>
      <w:sz w:val="18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F220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lvia\Downloads\Vorlage_Arbeitsblatt_IT-Berufe%20(2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8de74e-cf2d-4f1e-8861-2d1c7734560b" xsi:nil="true"/>
    <lcf76f155ced4ddcb4097134ff3c332f xmlns="bb3faff6-e9ea-4da6-aa56-b78ebedf801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0852AC434057488E8FB24709EFE4F5" ma:contentTypeVersion="8" ma:contentTypeDescription="Ein neues Dokument erstellen." ma:contentTypeScope="" ma:versionID="9d9f01d7447cb7206a27085d74a95686">
  <xsd:schema xmlns:xsd="http://www.w3.org/2001/XMLSchema" xmlns:xs="http://www.w3.org/2001/XMLSchema" xmlns:p="http://schemas.microsoft.com/office/2006/metadata/properties" xmlns:ns2="bb3faff6-e9ea-4da6-aa56-b78ebedf8010" xmlns:ns3="5e8de74e-cf2d-4f1e-8861-2d1c7734560b" targetNamespace="http://schemas.microsoft.com/office/2006/metadata/properties" ma:root="true" ma:fieldsID="ae2ab65afc7abd0b5e916489f2f17703" ns2:_="" ns3:_="">
    <xsd:import namespace="bb3faff6-e9ea-4da6-aa56-b78ebedf8010"/>
    <xsd:import namespace="5e8de74e-cf2d-4f1e-8861-2d1c77345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faff6-e9ea-4da6-aa56-b78ebedf8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f4b327f0-427d-4132-8fcc-5b7eef5d3d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de74e-cf2d-4f1e-8861-2d1c7734560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2d7224d-6de0-4489-a5a0-e68d9508d1a3}" ma:internalName="TaxCatchAll" ma:showField="CatchAllData" ma:web="5e8de74e-cf2d-4f1e-8861-2d1c77345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4D1B9A-957D-455C-987C-FC14B74163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1ED476-CA95-498A-866B-1BF4EEBFF5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CC8820-BC5C-41F1-9DE5-492A797D224F}"/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Vorlage_Arbeitsblatt_IT-Berufe (2)</Template>
  <TotalTime>0</TotalTime>
  <Pages>1</Pages>
  <Words>187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Aufgaben</vt:lpstr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von Behren</dc:creator>
  <cp:lastModifiedBy>von Behren,Sylvia</cp:lastModifiedBy>
  <cp:revision>24</cp:revision>
  <dcterms:created xsi:type="dcterms:W3CDTF">2023-03-06T15:27:00Z</dcterms:created>
  <dcterms:modified xsi:type="dcterms:W3CDTF">2023-03-06T15:50:00Z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0x010100AD0852AC434057488E8FB24709EFE4F5</vt:lpwstr>
  </property>
</Properties>
</file>