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47" w:rsidRDefault="001443EA" w:rsidP="00697435">
      <w:pPr>
        <w:pStyle w:val="Lernsituation"/>
      </w:pPr>
      <w:r>
        <w:t>Ein Angebot für einen Einzelarbeitsplatz nach Kundenwunsch erstellen</w:t>
      </w:r>
    </w:p>
    <w:p w:rsidR="001443EA" w:rsidRDefault="009241F4" w:rsidP="001443EA">
      <w:pPr>
        <w:pStyle w:val="berschrift1"/>
      </w:pPr>
      <w:r>
        <w:t>Telefonabrechnung</w:t>
      </w:r>
    </w:p>
    <w:tbl>
      <w:tblPr>
        <w:tblStyle w:val="Tabellenraster"/>
        <w:tblW w:w="16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  <w:gridCol w:w="6946"/>
      </w:tblGrid>
      <w:tr w:rsidR="006A1A99" w:rsidRPr="002E51EC" w:rsidTr="006A1A99">
        <w:tc>
          <w:tcPr>
            <w:tcW w:w="9464" w:type="dxa"/>
          </w:tcPr>
          <w:p w:rsidR="009241F4" w:rsidRDefault="009241F4" w:rsidP="009241F4">
            <w:r w:rsidRPr="00E24713">
              <w:rPr>
                <w:noProof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5D66CD04" wp14:editId="4BD40AF0">
                  <wp:simplePos x="0" y="0"/>
                  <wp:positionH relativeFrom="column">
                    <wp:posOffset>3890645</wp:posOffset>
                  </wp:positionH>
                  <wp:positionV relativeFrom="paragraph">
                    <wp:posOffset>43180</wp:posOffset>
                  </wp:positionV>
                  <wp:extent cx="2031365" cy="1570355"/>
                  <wp:effectExtent l="0" t="0" r="6985" b="0"/>
                  <wp:wrapTight wrapText="bothSides">
                    <wp:wrapPolygon edited="0">
                      <wp:start x="0" y="0"/>
                      <wp:lineTo x="0" y="21224"/>
                      <wp:lineTo x="21472" y="21224"/>
                      <wp:lineTo x="21472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36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Frau Gand aus der Abteilung Verwaltung soll im Auftrag der Geschäftsleitung für das vergangene Jahr eine Übersicht über die angefallenen monatlichen Telefonkosten erstellen. </w:t>
            </w:r>
          </w:p>
          <w:p w:rsidR="009241F4" w:rsidRDefault="009241F4" w:rsidP="009241F4">
            <w:r>
              <w:t>Da Frau Gand von Ihren Kenntnisse</w:t>
            </w:r>
            <w:bookmarkStart w:id="0" w:name="_GoBack"/>
            <w:bookmarkEnd w:id="0"/>
            <w:r>
              <w:t xml:space="preserve">n im Umgang mit dem Tabellenkalkulationsprogramm gehört hat, überträgt Sie Ihnen die Aufgabe, mithilfe einer vorbereiteten </w:t>
            </w:r>
            <w:r w:rsidR="006A1136">
              <w:t>Excel-Vorlage</w:t>
            </w:r>
            <w:r>
              <w:t xml:space="preserve"> diese Aufstellung zu anzufertigen.</w:t>
            </w:r>
          </w:p>
          <w:p w:rsidR="009241F4" w:rsidRDefault="009241F4" w:rsidP="009241F4"/>
          <w:p w:rsidR="009241F4" w:rsidRDefault="009241F4" w:rsidP="009241F4"/>
          <w:p w:rsidR="009241F4" w:rsidRDefault="009241F4" w:rsidP="008B2E2A">
            <w:pPr>
              <w:pStyle w:val="Listenabsatz"/>
              <w:spacing w:line="276" w:lineRule="auto"/>
              <w:ind w:hanging="720"/>
              <w:rPr>
                <w:rFonts w:cstheme="minorHAnsi"/>
                <w:b/>
              </w:rPr>
            </w:pPr>
          </w:p>
          <w:p w:rsidR="008B2E2A" w:rsidRPr="008B2E2A" w:rsidRDefault="008B2E2A" w:rsidP="008B2E2A">
            <w:pPr>
              <w:pStyle w:val="Listenabsatz"/>
              <w:spacing w:line="276" w:lineRule="auto"/>
              <w:ind w:hanging="720"/>
              <w:rPr>
                <w:rFonts w:cstheme="minorHAnsi"/>
                <w:b/>
              </w:rPr>
            </w:pPr>
            <w:r w:rsidRPr="008B2E2A">
              <w:rPr>
                <w:rFonts w:cstheme="minorHAnsi"/>
                <w:b/>
              </w:rPr>
              <w:t>Erforderliche Kenntnisse</w:t>
            </w:r>
          </w:p>
          <w:p w:rsidR="008B2E2A" w:rsidRPr="008B2E2A" w:rsidRDefault="008B2E2A" w:rsidP="008B2E2A">
            <w:pPr>
              <w:pStyle w:val="Listenabsatz"/>
              <w:spacing w:line="276" w:lineRule="auto"/>
              <w:rPr>
                <w:rFonts w:cstheme="minorHAnsi"/>
              </w:rPr>
            </w:pPr>
          </w:p>
          <w:p w:rsidR="008B2E2A" w:rsidRPr="008B2E2A" w:rsidRDefault="008B2E2A" w:rsidP="008B2E2A">
            <w:pPr>
              <w:pStyle w:val="Listenabsatz"/>
              <w:spacing w:line="276" w:lineRule="auto"/>
              <w:ind w:hanging="720"/>
              <w:rPr>
                <w:rFonts w:cstheme="minorHAnsi"/>
              </w:rPr>
            </w:pPr>
            <w:r w:rsidRPr="008B2E2A">
              <w:rPr>
                <w:rFonts w:ascii="Wingdings" w:hAnsi="Wingdings" w:cstheme="minorHAnsi"/>
              </w:rPr>
              <w:t></w:t>
            </w:r>
            <w:r w:rsidRPr="008B2E2A">
              <w:rPr>
                <w:rFonts w:cstheme="minorHAnsi"/>
              </w:rPr>
              <w:tab/>
              <w:t>Grundlagen der Bearbeitung</w:t>
            </w:r>
            <w:r w:rsidRPr="008B2E2A">
              <w:rPr>
                <w:rFonts w:cstheme="minorHAnsi"/>
              </w:rPr>
              <w:tab/>
            </w:r>
            <w:r w:rsidRPr="008B2E2A">
              <w:rPr>
                <w:rFonts w:cstheme="minorHAnsi"/>
              </w:rPr>
              <w:tab/>
            </w:r>
            <w:r w:rsidRPr="008B2E2A">
              <w:rPr>
                <w:rFonts w:cstheme="minorHAnsi"/>
              </w:rPr>
              <w:tab/>
            </w:r>
            <w:r w:rsidRPr="008B2E2A">
              <w:rPr>
                <w:rFonts w:ascii="Wingdings" w:hAnsi="Wingdings" w:cstheme="minorHAnsi"/>
              </w:rPr>
              <w:t></w:t>
            </w:r>
            <w:r w:rsidRPr="008B2E2A">
              <w:rPr>
                <w:rFonts w:cstheme="minorHAnsi"/>
              </w:rPr>
              <w:tab/>
              <w:t>Tabellen gestalten und formatieren</w:t>
            </w:r>
          </w:p>
          <w:p w:rsidR="006A1A99" w:rsidRPr="008B2E2A" w:rsidRDefault="008B2E2A" w:rsidP="008B2E2A">
            <w:pPr>
              <w:spacing w:line="276" w:lineRule="auto"/>
              <w:rPr>
                <w:rFonts w:cstheme="minorHAnsi"/>
              </w:rPr>
            </w:pPr>
            <w:r w:rsidRPr="008B2E2A">
              <w:rPr>
                <w:rFonts w:ascii="Wingdings" w:hAnsi="Wingdings" w:cstheme="minorHAnsi"/>
              </w:rPr>
              <w:t></w:t>
            </w:r>
            <w:r w:rsidRPr="008B2E2A">
              <w:rPr>
                <w:rFonts w:cstheme="minorHAnsi"/>
              </w:rPr>
              <w:tab/>
              <w:t>Arbeiten mit Formeln</w:t>
            </w:r>
          </w:p>
          <w:p w:rsidR="006A1A99" w:rsidRPr="002E51EC" w:rsidRDefault="006A1A99" w:rsidP="00A13E75">
            <w:pPr>
              <w:pStyle w:val="Listenabsatz"/>
              <w:spacing w:line="276" w:lineRule="auto"/>
              <w:rPr>
                <w:rFonts w:cstheme="minorHAnsi"/>
              </w:rPr>
            </w:pPr>
          </w:p>
        </w:tc>
        <w:tc>
          <w:tcPr>
            <w:tcW w:w="6946" w:type="dxa"/>
          </w:tcPr>
          <w:p w:rsidR="006A1A99" w:rsidRPr="002E51EC" w:rsidRDefault="006A1A99" w:rsidP="006A5BDD">
            <w:pPr>
              <w:spacing w:line="276" w:lineRule="auto"/>
              <w:rPr>
                <w:rFonts w:cstheme="minorHAnsi"/>
              </w:rPr>
            </w:pPr>
          </w:p>
        </w:tc>
      </w:tr>
      <w:tr w:rsidR="006A1A99" w:rsidRPr="002E51EC" w:rsidTr="006A1A99">
        <w:tc>
          <w:tcPr>
            <w:tcW w:w="16410" w:type="dxa"/>
            <w:gridSpan w:val="2"/>
          </w:tcPr>
          <w:p w:rsidR="006A1A99" w:rsidRPr="002E51EC" w:rsidRDefault="006A1A99" w:rsidP="006A5BDD">
            <w:pPr>
              <w:spacing w:line="276" w:lineRule="auto"/>
              <w:rPr>
                <w:rFonts w:cstheme="minorHAnsi"/>
              </w:rPr>
            </w:pPr>
          </w:p>
        </w:tc>
      </w:tr>
    </w:tbl>
    <w:p w:rsidR="006A1A99" w:rsidRDefault="006A1A99" w:rsidP="006A1A99"/>
    <w:p w:rsidR="006A1A99" w:rsidRDefault="006A1A99" w:rsidP="006A1A99"/>
    <w:p w:rsidR="006A1A99" w:rsidRDefault="006A1A99" w:rsidP="006A1A99"/>
    <w:sectPr w:rsidR="006A1A99" w:rsidSect="003045E2">
      <w:headerReference w:type="default" r:id="rId13"/>
      <w:footerReference w:type="default" r:id="rId14"/>
      <w:pgSz w:w="11906" w:h="16838"/>
      <w:pgMar w:top="1985" w:right="1134" w:bottom="1843" w:left="1418" w:header="709" w:footer="5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C23" w:rsidRDefault="00EC2C23" w:rsidP="00353972">
      <w:pPr>
        <w:spacing w:after="0" w:line="240" w:lineRule="auto"/>
      </w:pPr>
      <w:r>
        <w:separator/>
      </w:r>
    </w:p>
  </w:endnote>
  <w:endnote w:type="continuationSeparator" w:id="0">
    <w:p w:rsidR="00EC2C23" w:rsidRDefault="00EC2C23" w:rsidP="0035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8401363"/>
      <w:docPartObj>
        <w:docPartGallery w:val="Page Numbers (Bottom of Page)"/>
        <w:docPartUnique/>
      </w:docPartObj>
    </w:sdtPr>
    <w:sdtEndPr/>
    <w:sdtContent>
      <w:p w:rsidR="006205C4" w:rsidRDefault="006205C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C23">
          <w:rPr>
            <w:noProof/>
          </w:rPr>
          <w:t>1</w:t>
        </w:r>
        <w:r>
          <w:fldChar w:fldCharType="end"/>
        </w:r>
      </w:p>
    </w:sdtContent>
  </w:sdt>
  <w:p w:rsidR="0054341A" w:rsidRDefault="0054341A" w:rsidP="0054341A">
    <w:pPr>
      <w:pStyle w:val="Fuzeile"/>
      <w:tabs>
        <w:tab w:val="clear" w:pos="4536"/>
        <w:tab w:val="clear" w:pos="9072"/>
        <w:tab w:val="left" w:pos="3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C23" w:rsidRDefault="00EC2C23" w:rsidP="00353972">
      <w:pPr>
        <w:spacing w:after="0" w:line="240" w:lineRule="auto"/>
      </w:pPr>
      <w:r>
        <w:separator/>
      </w:r>
    </w:p>
  </w:footnote>
  <w:footnote w:type="continuationSeparator" w:id="0">
    <w:p w:rsidR="00EC2C23" w:rsidRDefault="00EC2C23" w:rsidP="0035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972" w:rsidRDefault="007C1247" w:rsidP="00E62FA2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00C73A9" wp14:editId="38BDE985">
              <wp:simplePos x="0" y="0"/>
              <wp:positionH relativeFrom="column">
                <wp:posOffset>1039367</wp:posOffset>
              </wp:positionH>
              <wp:positionV relativeFrom="paragraph">
                <wp:posOffset>263334</wp:posOffset>
              </wp:positionV>
              <wp:extent cx="3086735" cy="322419"/>
              <wp:effectExtent l="0" t="0" r="0" b="1905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735" cy="322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62FA2" w:rsidRPr="00E62FA2" w:rsidRDefault="003619D1" w:rsidP="00E62FA2">
                          <w:pPr>
                            <w:jc w:val="left"/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  <w:t>GID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left:0;text-align:left;margin-left:81.85pt;margin-top:20.75pt;width:243.05pt;height:2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" filled="f" stroked="f" strokeweight=".5pt">
              <v:textbox>
                <w:txbxContent>
                  <w:p w:rsidR="00E62FA2" w:rsidRPr="00E62FA2" w:rsidRDefault="003619D1" w:rsidP="00E62FA2">
                    <w:pPr>
                      <w:jc w:val="left"/>
                      <w:rPr>
                        <w:rFonts w:cstheme="minorHAnsi"/>
                        <w:b/>
                        <w:bCs/>
                        <w:color w:val="FF00FF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00FF"/>
                      </w:rPr>
                      <w:t>GID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B465F6" wp14:editId="6BB8759E">
              <wp:simplePos x="0" y="0"/>
              <wp:positionH relativeFrom="column">
                <wp:posOffset>1038860</wp:posOffset>
              </wp:positionH>
              <wp:positionV relativeFrom="paragraph">
                <wp:posOffset>426926</wp:posOffset>
              </wp:positionV>
              <wp:extent cx="4883564" cy="237490"/>
              <wp:effectExtent l="0" t="0" r="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564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62FA2" w:rsidRPr="00945C9A" w:rsidRDefault="003619D1" w:rsidP="00945C9A">
                          <w:pPr>
                            <w:pStyle w:val="Default"/>
                            <w:jc w:val="right"/>
                            <w:rPr>
                              <w:rFonts w:ascii="Cambria" w:hAnsi="Cambria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Lernfeld</w:t>
                          </w:r>
                          <w:r w:rsidR="006205C4" w:rsidRPr="006205C4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 2: </w:t>
                          </w:r>
                          <w:r w:rsidRPr="003619D1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Arbeitsplätze nach Kundenwunsch ausstatten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6" o:spid="_x0000_s1027" type="#_x0000_t202" style="position:absolute;left:0;text-align:left;margin-left:81.8pt;margin-top:33.6pt;width:384.55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" filled="f" stroked="f" strokeweight=".5pt">
              <v:textbox>
                <w:txbxContent>
                  <w:p w:rsidR="00E62FA2" w:rsidRPr="00945C9A" w:rsidRDefault="003619D1" w:rsidP="00945C9A">
                    <w:pPr>
                      <w:pStyle w:val="Default"/>
                      <w:jc w:val="right"/>
                      <w:rPr>
                        <w:rFonts w:ascii="Cambria" w:hAnsi="Cambria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Lernfeld</w:t>
                    </w:r>
                    <w:r w:rsidR="006205C4" w:rsidRPr="006205C4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 xml:space="preserve"> 2: </w:t>
                    </w:r>
                    <w:r w:rsidRPr="003619D1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Arbeitsplätze nach Kundenwunsch ausstatten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E8513C7" wp14:editId="725489FD">
              <wp:simplePos x="0" y="0"/>
              <wp:positionH relativeFrom="column">
                <wp:posOffset>177594</wp:posOffset>
              </wp:positionH>
              <wp:positionV relativeFrom="paragraph">
                <wp:posOffset>102235</wp:posOffset>
              </wp:positionV>
              <wp:extent cx="813435" cy="264160"/>
              <wp:effectExtent l="0" t="0" r="0" b="254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62FA2" w:rsidRPr="00E62FA2" w:rsidRDefault="00E62FA2" w:rsidP="00945C9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62FA2">
                            <w:rPr>
                              <w:b/>
                              <w:bCs/>
                              <w:color w:val="FF00FF"/>
                            </w:rPr>
                            <w:t>#</w:t>
                          </w:r>
                          <w:r w:rsidRPr="00E62FA2">
                            <w:rPr>
                              <w:b/>
                              <w:bCs/>
                            </w:rPr>
                            <w:t>BKLK_IT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3" o:spid="_x0000_s1028" type="#_x0000_t202" style="position:absolute;left:0;text-align:left;margin-left:14pt;margin-top:8.05pt;width:64.05pt;height:2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" filled="f" stroked="f" strokeweight=".5pt">
              <v:textbox>
                <w:txbxContent>
                  <w:p w:rsidR="00E62FA2" w:rsidRPr="00E62FA2" w:rsidRDefault="00E62FA2" w:rsidP="00945C9A">
                    <w:pPr>
                      <w:jc w:val="center"/>
                      <w:rPr>
                        <w:b/>
                        <w:bCs/>
                      </w:rPr>
                    </w:pPr>
                    <w:r w:rsidRPr="00E62FA2">
                      <w:rPr>
                        <w:b/>
                        <w:bCs/>
                        <w:color w:val="FF00FF"/>
                      </w:rPr>
                      <w:t>#</w:t>
                    </w:r>
                    <w:r w:rsidRPr="00E62FA2">
                      <w:rPr>
                        <w:b/>
                        <w:bCs/>
                      </w:rPr>
                      <w:t>BKLK_IT</w:t>
                    </w:r>
                  </w:p>
                </w:txbxContent>
              </v:textbox>
            </v:shape>
          </w:pict>
        </mc:Fallback>
      </mc:AlternateContent>
    </w:r>
    <w:r w:rsidR="00945C9A" w:rsidRPr="00653EE9">
      <w:rPr>
        <w:noProof/>
        <w:lang w:eastAsia="de-DE"/>
      </w:rPr>
      <w:drawing>
        <wp:anchor distT="0" distB="0" distL="114300" distR="114300" simplePos="0" relativeHeight="251655680" behindDoc="0" locked="0" layoutInCell="1" allowOverlap="1" wp14:anchorId="303EA0CD" wp14:editId="6DABB5E8">
          <wp:simplePos x="0" y="0"/>
          <wp:positionH relativeFrom="column">
            <wp:posOffset>3110493</wp:posOffset>
          </wp:positionH>
          <wp:positionV relativeFrom="paragraph">
            <wp:posOffset>-943</wp:posOffset>
          </wp:positionV>
          <wp:extent cx="2810594" cy="422844"/>
          <wp:effectExtent l="0" t="0" r="0" b="0"/>
          <wp:wrapNone/>
          <wp:docPr id="221" name="Grafik 221" descr="Logo-Slogan-BK-LK-Mai-2016-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 descr="Logo-Slogan-BK-LK-Mai-2016-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975" cy="4245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FA2">
      <w:rPr>
        <w:noProof/>
        <w:lang w:eastAsia="de-DE"/>
      </w:rPr>
      <w:drawing>
        <wp:inline distT="0" distB="0" distL="0" distR="0" wp14:anchorId="6F6E7286" wp14:editId="7B2C7896">
          <wp:extent cx="5939790" cy="899160"/>
          <wp:effectExtent l="0" t="0" r="3810" b="0"/>
          <wp:docPr id="222" name="Grafik 222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Zeichnung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6BB"/>
    <w:multiLevelType w:val="hybridMultilevel"/>
    <w:tmpl w:val="39827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C47B7"/>
    <w:multiLevelType w:val="hybridMultilevel"/>
    <w:tmpl w:val="6F70A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12EB0"/>
    <w:multiLevelType w:val="hybridMultilevel"/>
    <w:tmpl w:val="84AC5D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A23D2"/>
    <w:multiLevelType w:val="multilevel"/>
    <w:tmpl w:val="D76E265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numFmt w:val="bullet"/>
      <w:lvlText w:val="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3B"/>
    <w:rsid w:val="00113BB6"/>
    <w:rsid w:val="001443EA"/>
    <w:rsid w:val="001A48BE"/>
    <w:rsid w:val="00262F12"/>
    <w:rsid w:val="002D6F4E"/>
    <w:rsid w:val="003045E2"/>
    <w:rsid w:val="00353972"/>
    <w:rsid w:val="003619D1"/>
    <w:rsid w:val="003A39F0"/>
    <w:rsid w:val="003C0AD8"/>
    <w:rsid w:val="00425AAC"/>
    <w:rsid w:val="004631C9"/>
    <w:rsid w:val="004729A5"/>
    <w:rsid w:val="004B6261"/>
    <w:rsid w:val="004C6637"/>
    <w:rsid w:val="0053246C"/>
    <w:rsid w:val="0054341A"/>
    <w:rsid w:val="005A4CF0"/>
    <w:rsid w:val="005C037C"/>
    <w:rsid w:val="006205C4"/>
    <w:rsid w:val="00697435"/>
    <w:rsid w:val="006A0D9F"/>
    <w:rsid w:val="006A1136"/>
    <w:rsid w:val="006A1A99"/>
    <w:rsid w:val="007B3E41"/>
    <w:rsid w:val="007C1247"/>
    <w:rsid w:val="007D3096"/>
    <w:rsid w:val="008262CE"/>
    <w:rsid w:val="00852A97"/>
    <w:rsid w:val="008B2E2A"/>
    <w:rsid w:val="009241F4"/>
    <w:rsid w:val="00945C9A"/>
    <w:rsid w:val="00A13E75"/>
    <w:rsid w:val="00AF5CF3"/>
    <w:rsid w:val="00B905FC"/>
    <w:rsid w:val="00C2723B"/>
    <w:rsid w:val="00CB3B82"/>
    <w:rsid w:val="00CB6AB5"/>
    <w:rsid w:val="00D33D2F"/>
    <w:rsid w:val="00E62FA2"/>
    <w:rsid w:val="00EA7AE7"/>
    <w:rsid w:val="00EC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247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2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F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00F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262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F00F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B3E41"/>
    <w:pPr>
      <w:keepNext/>
      <w:spacing w:before="20" w:after="20"/>
      <w:jc w:val="left"/>
      <w:outlineLvl w:val="6"/>
    </w:pPr>
    <w:rPr>
      <w:rFonts w:cstheme="minorHAnsi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72"/>
  </w:style>
  <w:style w:type="paragraph" w:styleId="Fuzeile">
    <w:name w:val="footer"/>
    <w:basedOn w:val="Standard"/>
    <w:link w:val="Fu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72"/>
  </w:style>
  <w:style w:type="paragraph" w:customStyle="1" w:styleId="Default">
    <w:name w:val="Default"/>
    <w:rsid w:val="00E62F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1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1247"/>
    <w:rPr>
      <w:rFonts w:eastAsiaTheme="minorEastAsia"/>
      <w:color w:val="5A5A5A" w:themeColor="text1" w:themeTint="A5"/>
      <w:spacing w:val="15"/>
    </w:rPr>
  </w:style>
  <w:style w:type="paragraph" w:customStyle="1" w:styleId="Lernsituation">
    <w:name w:val="Lernsituation"/>
    <w:basedOn w:val="Standard"/>
    <w:next w:val="Standard"/>
    <w:link w:val="LernsituationZchn"/>
    <w:qFormat/>
    <w:rsid w:val="00697435"/>
    <w:pPr>
      <w:shd w:val="clear" w:color="auto" w:fill="D9D9D9" w:themeFill="background1" w:themeFillShade="D9"/>
      <w:spacing w:line="240" w:lineRule="auto"/>
      <w:ind w:left="709"/>
    </w:pPr>
    <w:rPr>
      <w:b/>
      <w:color w:val="FF00FF"/>
      <w:sz w:val="24"/>
    </w:rPr>
  </w:style>
  <w:style w:type="paragraph" w:styleId="KeinLeerraum">
    <w:name w:val="No Spacing"/>
    <w:uiPriority w:val="1"/>
    <w:qFormat/>
    <w:rsid w:val="007C1247"/>
    <w:pPr>
      <w:spacing w:after="0" w:line="240" w:lineRule="auto"/>
      <w:jc w:val="both"/>
    </w:pPr>
  </w:style>
  <w:style w:type="character" w:customStyle="1" w:styleId="LernsituationZchn">
    <w:name w:val="Lernsituation Zchn"/>
    <w:basedOn w:val="UntertitelZchn"/>
    <w:link w:val="Lernsituation"/>
    <w:rsid w:val="00697435"/>
    <w:rPr>
      <w:rFonts w:eastAsiaTheme="minorEastAsia"/>
      <w:b/>
      <w:color w:val="FF00FF"/>
      <w:spacing w:val="15"/>
      <w:sz w:val="24"/>
      <w:shd w:val="clear" w:color="auto" w:fill="D9D9D9" w:themeFill="background1" w:themeFillShade="D9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6AB5"/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F12"/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2F12"/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2F12"/>
    <w:rPr>
      <w:rFonts w:asciiTheme="majorHAnsi" w:eastAsiaTheme="majorEastAsia" w:hAnsiTheme="majorHAnsi" w:cstheme="majorBidi"/>
      <w:i/>
      <w:iCs/>
      <w:color w:val="FF00FF"/>
    </w:rPr>
  </w:style>
  <w:style w:type="character" w:styleId="Hervorhebung">
    <w:name w:val="Emphasis"/>
    <w:basedOn w:val="Absatz-Standardschriftart"/>
    <w:uiPriority w:val="20"/>
    <w:qFormat/>
    <w:rsid w:val="00262F12"/>
    <w:rPr>
      <w:b w:val="0"/>
      <w:i/>
      <w:iCs/>
      <w:color w:val="FF00FF"/>
    </w:rPr>
  </w:style>
  <w:style w:type="character" w:styleId="IntensiveHervorhebung">
    <w:name w:val="Intense Emphasis"/>
    <w:basedOn w:val="Absatz-Standardschriftart"/>
    <w:uiPriority w:val="21"/>
    <w:qFormat/>
    <w:rsid w:val="00262F12"/>
    <w:rPr>
      <w:b/>
      <w:i/>
      <w:iCs/>
      <w:color w:val="FF00F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41A"/>
    <w:pPr>
      <w:pBdr>
        <w:top w:val="single" w:sz="4" w:space="10" w:color="FF00FF"/>
        <w:bottom w:val="single" w:sz="4" w:space="10" w:color="FF00FF"/>
      </w:pBdr>
      <w:spacing w:before="360" w:after="360"/>
      <w:ind w:left="864" w:right="864"/>
      <w:jc w:val="center"/>
    </w:pPr>
    <w:rPr>
      <w:i/>
      <w:iCs/>
      <w:color w:val="FF00F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41A"/>
    <w:rPr>
      <w:i/>
      <w:iCs/>
      <w:color w:val="FF00F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styleId="IntensiverVerweis">
    <w:name w:val="Intense Reference"/>
    <w:basedOn w:val="Absatz-Standardschriftart"/>
    <w:uiPriority w:val="32"/>
    <w:qFormat/>
    <w:rsid w:val="0054341A"/>
    <w:rPr>
      <w:b/>
      <w:bCs/>
      <w:smallCaps/>
      <w:color w:val="FF00F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2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205C4"/>
    <w:pPr>
      <w:ind w:left="720"/>
      <w:contextualSpacing/>
    </w:pPr>
  </w:style>
  <w:style w:type="paragraph" w:customStyle="1" w:styleId="Abstand">
    <w:name w:val="Abstand"/>
    <w:basedOn w:val="Standard"/>
    <w:next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after="0" w:line="120" w:lineRule="exact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Titel4">
    <w:name w:val="Titel 4"/>
    <w:next w:val="Abstand"/>
    <w:rsid w:val="00852A97"/>
    <w:pPr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clear" w:color="auto" w:fill="FFFF00"/>
      <w:tabs>
        <w:tab w:val="left" w:pos="567"/>
        <w:tab w:val="left" w:pos="4791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TabInhalt">
    <w:name w:val="TabInhalt"/>
    <w:basedOn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before="60" w:after="60" w:line="220" w:lineRule="atLeast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Aufg">
    <w:name w:val="Aufg"/>
    <w:basedOn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after="0" w:line="220" w:lineRule="atLeast"/>
      <w:ind w:left="567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Einzug1">
    <w:name w:val="Einzug1"/>
    <w:basedOn w:val="Standard"/>
    <w:rsid w:val="00852A97"/>
    <w:pPr>
      <w:overflowPunct w:val="0"/>
      <w:autoSpaceDE w:val="0"/>
      <w:autoSpaceDN w:val="0"/>
      <w:adjustRightInd w:val="0"/>
      <w:spacing w:after="60" w:line="220" w:lineRule="atLeast"/>
      <w:ind w:left="567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Einzug2">
    <w:name w:val="Einzug2"/>
    <w:basedOn w:val="Einzug1"/>
    <w:rsid w:val="00852A97"/>
    <w:pPr>
      <w:ind w:firstLine="0"/>
    </w:pPr>
  </w:style>
  <w:style w:type="paragraph" w:customStyle="1" w:styleId="Einzug3">
    <w:name w:val="Einzug3"/>
    <w:basedOn w:val="Standard"/>
    <w:rsid w:val="00852A97"/>
    <w:pPr>
      <w:overflowPunct w:val="0"/>
      <w:autoSpaceDE w:val="0"/>
      <w:autoSpaceDN w:val="0"/>
      <w:adjustRightInd w:val="0"/>
      <w:spacing w:after="60" w:line="220" w:lineRule="atLeast"/>
      <w:ind w:left="1134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B3E41"/>
    <w:rPr>
      <w:rFonts w:cstheme="minorHAnsi"/>
      <w:b/>
      <w:color w:val="000000"/>
    </w:rPr>
  </w:style>
  <w:style w:type="table" w:styleId="Tabellenraster">
    <w:name w:val="Table Grid"/>
    <w:basedOn w:val="NormaleTabelle"/>
    <w:uiPriority w:val="59"/>
    <w:rsid w:val="006A1A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247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2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F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00F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262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F00F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B3E41"/>
    <w:pPr>
      <w:keepNext/>
      <w:spacing w:before="20" w:after="20"/>
      <w:jc w:val="left"/>
      <w:outlineLvl w:val="6"/>
    </w:pPr>
    <w:rPr>
      <w:rFonts w:cstheme="minorHAnsi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72"/>
  </w:style>
  <w:style w:type="paragraph" w:styleId="Fuzeile">
    <w:name w:val="footer"/>
    <w:basedOn w:val="Standard"/>
    <w:link w:val="Fu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72"/>
  </w:style>
  <w:style w:type="paragraph" w:customStyle="1" w:styleId="Default">
    <w:name w:val="Default"/>
    <w:rsid w:val="00E62F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1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1247"/>
    <w:rPr>
      <w:rFonts w:eastAsiaTheme="minorEastAsia"/>
      <w:color w:val="5A5A5A" w:themeColor="text1" w:themeTint="A5"/>
      <w:spacing w:val="15"/>
    </w:rPr>
  </w:style>
  <w:style w:type="paragraph" w:customStyle="1" w:styleId="Lernsituation">
    <w:name w:val="Lernsituation"/>
    <w:basedOn w:val="Standard"/>
    <w:next w:val="Standard"/>
    <w:link w:val="LernsituationZchn"/>
    <w:qFormat/>
    <w:rsid w:val="00697435"/>
    <w:pPr>
      <w:shd w:val="clear" w:color="auto" w:fill="D9D9D9" w:themeFill="background1" w:themeFillShade="D9"/>
      <w:spacing w:line="240" w:lineRule="auto"/>
      <w:ind w:left="709"/>
    </w:pPr>
    <w:rPr>
      <w:b/>
      <w:color w:val="FF00FF"/>
      <w:sz w:val="24"/>
    </w:rPr>
  </w:style>
  <w:style w:type="paragraph" w:styleId="KeinLeerraum">
    <w:name w:val="No Spacing"/>
    <w:uiPriority w:val="1"/>
    <w:qFormat/>
    <w:rsid w:val="007C1247"/>
    <w:pPr>
      <w:spacing w:after="0" w:line="240" w:lineRule="auto"/>
      <w:jc w:val="both"/>
    </w:pPr>
  </w:style>
  <w:style w:type="character" w:customStyle="1" w:styleId="LernsituationZchn">
    <w:name w:val="Lernsituation Zchn"/>
    <w:basedOn w:val="UntertitelZchn"/>
    <w:link w:val="Lernsituation"/>
    <w:rsid w:val="00697435"/>
    <w:rPr>
      <w:rFonts w:eastAsiaTheme="minorEastAsia"/>
      <w:b/>
      <w:color w:val="FF00FF"/>
      <w:spacing w:val="15"/>
      <w:sz w:val="24"/>
      <w:shd w:val="clear" w:color="auto" w:fill="D9D9D9" w:themeFill="background1" w:themeFillShade="D9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6AB5"/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F12"/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2F12"/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2F12"/>
    <w:rPr>
      <w:rFonts w:asciiTheme="majorHAnsi" w:eastAsiaTheme="majorEastAsia" w:hAnsiTheme="majorHAnsi" w:cstheme="majorBidi"/>
      <w:i/>
      <w:iCs/>
      <w:color w:val="FF00FF"/>
    </w:rPr>
  </w:style>
  <w:style w:type="character" w:styleId="Hervorhebung">
    <w:name w:val="Emphasis"/>
    <w:basedOn w:val="Absatz-Standardschriftart"/>
    <w:uiPriority w:val="20"/>
    <w:qFormat/>
    <w:rsid w:val="00262F12"/>
    <w:rPr>
      <w:b w:val="0"/>
      <w:i/>
      <w:iCs/>
      <w:color w:val="FF00FF"/>
    </w:rPr>
  </w:style>
  <w:style w:type="character" w:styleId="IntensiveHervorhebung">
    <w:name w:val="Intense Emphasis"/>
    <w:basedOn w:val="Absatz-Standardschriftart"/>
    <w:uiPriority w:val="21"/>
    <w:qFormat/>
    <w:rsid w:val="00262F12"/>
    <w:rPr>
      <w:b/>
      <w:i/>
      <w:iCs/>
      <w:color w:val="FF00F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41A"/>
    <w:pPr>
      <w:pBdr>
        <w:top w:val="single" w:sz="4" w:space="10" w:color="FF00FF"/>
        <w:bottom w:val="single" w:sz="4" w:space="10" w:color="FF00FF"/>
      </w:pBdr>
      <w:spacing w:before="360" w:after="360"/>
      <w:ind w:left="864" w:right="864"/>
      <w:jc w:val="center"/>
    </w:pPr>
    <w:rPr>
      <w:i/>
      <w:iCs/>
      <w:color w:val="FF00F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41A"/>
    <w:rPr>
      <w:i/>
      <w:iCs/>
      <w:color w:val="FF00F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styleId="IntensiverVerweis">
    <w:name w:val="Intense Reference"/>
    <w:basedOn w:val="Absatz-Standardschriftart"/>
    <w:uiPriority w:val="32"/>
    <w:qFormat/>
    <w:rsid w:val="0054341A"/>
    <w:rPr>
      <w:b/>
      <w:bCs/>
      <w:smallCaps/>
      <w:color w:val="FF00F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2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205C4"/>
    <w:pPr>
      <w:ind w:left="720"/>
      <w:contextualSpacing/>
    </w:pPr>
  </w:style>
  <w:style w:type="paragraph" w:customStyle="1" w:styleId="Abstand">
    <w:name w:val="Abstand"/>
    <w:basedOn w:val="Standard"/>
    <w:next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after="0" w:line="120" w:lineRule="exact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Titel4">
    <w:name w:val="Titel 4"/>
    <w:next w:val="Abstand"/>
    <w:rsid w:val="00852A97"/>
    <w:pPr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clear" w:color="auto" w:fill="FFFF00"/>
      <w:tabs>
        <w:tab w:val="left" w:pos="567"/>
        <w:tab w:val="left" w:pos="4791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TabInhalt">
    <w:name w:val="TabInhalt"/>
    <w:basedOn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before="60" w:after="60" w:line="220" w:lineRule="atLeast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Aufg">
    <w:name w:val="Aufg"/>
    <w:basedOn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after="0" w:line="220" w:lineRule="atLeast"/>
      <w:ind w:left="567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Einzug1">
    <w:name w:val="Einzug1"/>
    <w:basedOn w:val="Standard"/>
    <w:rsid w:val="00852A97"/>
    <w:pPr>
      <w:overflowPunct w:val="0"/>
      <w:autoSpaceDE w:val="0"/>
      <w:autoSpaceDN w:val="0"/>
      <w:adjustRightInd w:val="0"/>
      <w:spacing w:after="60" w:line="220" w:lineRule="atLeast"/>
      <w:ind w:left="567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Einzug2">
    <w:name w:val="Einzug2"/>
    <w:basedOn w:val="Einzug1"/>
    <w:rsid w:val="00852A97"/>
    <w:pPr>
      <w:ind w:firstLine="0"/>
    </w:pPr>
  </w:style>
  <w:style w:type="paragraph" w:customStyle="1" w:styleId="Einzug3">
    <w:name w:val="Einzug3"/>
    <w:basedOn w:val="Standard"/>
    <w:rsid w:val="00852A97"/>
    <w:pPr>
      <w:overflowPunct w:val="0"/>
      <w:autoSpaceDE w:val="0"/>
      <w:autoSpaceDN w:val="0"/>
      <w:adjustRightInd w:val="0"/>
      <w:spacing w:after="60" w:line="220" w:lineRule="atLeast"/>
      <w:ind w:left="1134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B3E41"/>
    <w:rPr>
      <w:rFonts w:cstheme="minorHAnsi"/>
      <w:b/>
      <w:color w:val="000000"/>
    </w:rPr>
  </w:style>
  <w:style w:type="table" w:styleId="Tabellenraster">
    <w:name w:val="Table Grid"/>
    <w:basedOn w:val="NormaleTabelle"/>
    <w:uiPriority w:val="59"/>
    <w:rsid w:val="006A1A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\Downloads\Vorlage_Arbeitsblatt_IT-Berufe%20(2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2" ma:contentTypeDescription="Ein neues Dokument erstellen." ma:contentTypeScope="" ma:versionID="e064602ba9d1ee37eef71f1837513dd0">
  <xsd:schema xmlns:xsd="http://www.w3.org/2001/XMLSchema" xmlns:xs="http://www.w3.org/2001/XMLSchema" xmlns:p="http://schemas.microsoft.com/office/2006/metadata/properties" xmlns:ns2="bb3faff6-e9ea-4da6-aa56-b78ebedf8010" targetNamespace="http://schemas.microsoft.com/office/2006/metadata/properties" ma:root="true" ma:fieldsID="51b822925e61da662ab44b9258218a25" ns2:_="">
    <xsd:import namespace="bb3faff6-e9ea-4da6-aa56-b78ebedf80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E4D1B9A-957D-455C-987C-FC14B7416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1ED476-CA95-498A-866B-1BF4EEBFF5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2DC9F-DE6C-433C-AB5E-889960DB050F}"/>
</file>

<file path=customXml/itemProps4.xml><?xml version="1.0" encoding="utf-8"?>
<ds:datastoreItem xmlns:ds="http://schemas.openxmlformats.org/officeDocument/2006/customXml" ds:itemID="{200A7B32-A400-439B-8491-1D076CEE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Vorlage_Arbeitsblatt_IT-Berufe (2).dotx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Telefonabrechnung</vt:lpstr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von Behren</dc:creator>
  <cp:lastModifiedBy>Sylvia von Behren</cp:lastModifiedBy>
  <cp:revision>3</cp:revision>
  <dcterms:created xsi:type="dcterms:W3CDTF">2020-10-25T16:57:00Z</dcterms:created>
  <dcterms:modified xsi:type="dcterms:W3CDTF">2020-10-25T17:02:00Z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</Properties>
</file>