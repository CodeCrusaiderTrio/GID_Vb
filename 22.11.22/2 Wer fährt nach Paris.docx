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247" w:rsidRDefault="001443EA" w:rsidP="00697435">
      <w:pPr>
        <w:pStyle w:val="Lernsituation"/>
      </w:pPr>
      <w:r>
        <w:t>Ein Angebot für einen Einzelarbeitsplatz nach Kundenwunsch erstellen</w:t>
      </w:r>
    </w:p>
    <w:p w:rsidR="00184CCD" w:rsidRDefault="00184CCD" w:rsidP="00184CCD">
      <w:pPr>
        <w:pStyle w:val="berschrift1"/>
      </w:pPr>
      <w:r>
        <w:t>Wer fährt nach Paris?</w:t>
      </w:r>
    </w:p>
    <w:p w:rsidR="00184CCD" w:rsidRDefault="00184CCD" w:rsidP="00184CCD">
      <w:pPr>
        <w:spacing w:line="276" w:lineRule="auto"/>
        <w:rPr>
          <w:sz w:val="24"/>
          <w:szCs w:val="24"/>
        </w:rPr>
      </w:pPr>
      <w:r>
        <w:rPr>
          <w:noProof/>
          <w:lang w:eastAsia="de-DE"/>
        </w:rPr>
        <w:drawing>
          <wp:anchor distT="0" distB="0" distL="114300" distR="114300" simplePos="0" relativeHeight="251660288" behindDoc="1" locked="0" layoutInCell="1" allowOverlap="1">
            <wp:simplePos x="0" y="0"/>
            <wp:positionH relativeFrom="column">
              <wp:posOffset>1905</wp:posOffset>
            </wp:positionH>
            <wp:positionV relativeFrom="paragraph">
              <wp:posOffset>53975</wp:posOffset>
            </wp:positionV>
            <wp:extent cx="1270635" cy="1316990"/>
            <wp:effectExtent l="0" t="0" r="5715" b="0"/>
            <wp:wrapTight wrapText="bothSides">
              <wp:wrapPolygon edited="0">
                <wp:start x="0" y="0"/>
                <wp:lineTo x="0" y="21246"/>
                <wp:lineTo x="21373" y="21246"/>
                <wp:lineTo x="2137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31699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Die Firma JIKU</w:t>
      </w:r>
      <w:r>
        <w:rPr>
          <w:sz w:val="24"/>
          <w:szCs w:val="24"/>
        </w:rPr>
        <w:t xml:space="preserve"> hat sich als soziales Ziel gesetzt, die Zufriedenheit der Mitarbeiter zu erhöhen und ihre Verbundenheit mit ihrem Arbeitgeber zu stärken. Die Geschäftsleitung hat daher beschlossen, die besten und treuesten Vertriebsmitarbeiter mit einer Reise nach Paris auszeichnen. </w:t>
      </w:r>
    </w:p>
    <w:p w:rsidR="00184CCD" w:rsidRDefault="00184CCD" w:rsidP="00184CCD">
      <w:pPr>
        <w:pStyle w:val="Textkrper"/>
      </w:pPr>
      <w:r>
        <w:rPr>
          <w:noProof/>
          <w:lang w:eastAsia="de-DE"/>
        </w:rPr>
        <mc:AlternateContent>
          <mc:Choice Requires="wps">
            <w:drawing>
              <wp:anchor distT="0" distB="0" distL="114300" distR="114300" simplePos="0" relativeHeight="251661312" behindDoc="1" locked="0" layoutInCell="1" allowOverlap="1" wp14:anchorId="282AF8D1" wp14:editId="1398402C">
                <wp:simplePos x="0" y="0"/>
                <wp:positionH relativeFrom="column">
                  <wp:posOffset>-1367790</wp:posOffset>
                </wp:positionH>
                <wp:positionV relativeFrom="paragraph">
                  <wp:posOffset>408305</wp:posOffset>
                </wp:positionV>
                <wp:extent cx="1270635" cy="161925"/>
                <wp:effectExtent l="0" t="0" r="5715" b="9525"/>
                <wp:wrapTight wrapText="bothSides">
                  <wp:wrapPolygon edited="0">
                    <wp:start x="0" y="0"/>
                    <wp:lineTo x="0" y="20329"/>
                    <wp:lineTo x="21373" y="20329"/>
                    <wp:lineTo x="21373"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270635" cy="161925"/>
                        </a:xfrm>
                        <a:prstGeom prst="rect">
                          <a:avLst/>
                        </a:prstGeom>
                        <a:solidFill>
                          <a:prstClr val="white"/>
                        </a:solidFill>
                        <a:ln>
                          <a:noFill/>
                        </a:ln>
                      </wps:spPr>
                      <wps:txbx>
                        <w:txbxContent>
                          <w:p w:rsidR="00184CCD" w:rsidRDefault="00184CCD" w:rsidP="00184CCD">
                            <w:pPr>
                              <w:pStyle w:val="Beschriftung"/>
                              <w:rPr>
                                <w:bCs/>
                                <w:noProof/>
                              </w:rPr>
                            </w:pPr>
                            <w:r>
                              <w:rPr>
                                <w:bCs/>
                                <w:noProof/>
                              </w:rP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6" type="#_x0000_t202" style="position:absolute;left:0;text-align:left;margin-left:-107.7pt;margin-top:32.15pt;width:100.0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" stroked="f">
                <v:textbox inset="0,0,0,0">
                  <w:txbxContent>
                    <w:p w:rsidR="00184CCD" w:rsidRDefault="00184CCD" w:rsidP="00184CCD">
                      <w:pPr>
                        <w:pStyle w:val="Beschriftung"/>
                        <w:rPr>
                          <w:bCs/>
                          <w:noProof/>
                        </w:rPr>
                      </w:pPr>
                      <w:r>
                        <w:rPr>
                          <w:bCs/>
                          <w:noProof/>
                        </w:rPr>
                        <w:t>Abbildung 1</w:t>
                      </w:r>
                    </w:p>
                  </w:txbxContent>
                </v:textbox>
                <w10:wrap type="tight"/>
              </v:shape>
            </w:pict>
          </mc:Fallback>
        </mc:AlternateContent>
      </w:r>
      <w:r>
        <w:t xml:space="preserve">Kriterium soll sein, dass die Mitarbeiter mindestens seit 5 Jahren in der Firma arbeiten und der durchschnittliche monatliche Umsatz in allen untersuchten Monaten mindestens 4.000 Euro beträgt. </w:t>
      </w:r>
    </w:p>
    <w:p w:rsidR="00184CCD" w:rsidRDefault="00184CCD" w:rsidP="00184CCD">
      <w:pPr>
        <w:spacing w:line="276" w:lineRule="auto"/>
        <w:rPr>
          <w:noProof/>
          <w:sz w:val="24"/>
          <w:szCs w:val="24"/>
          <w:lang w:eastAsia="de-DE"/>
        </w:rPr>
      </w:pPr>
      <w:r>
        <w:rPr>
          <w:noProof/>
          <w:sz w:val="24"/>
          <w:szCs w:val="24"/>
          <w:lang w:eastAsia="de-DE"/>
        </w:rPr>
        <w:t>Da Sie schon häufiger Ihre guten Excel-Kenntnisse unter Beweis gestellt haben, bittet man Sie, eine entsprechende Auswertung vorzubereiten. Basis ist die unten stehende Tabelle, die die Assistentin der Geschäftsleitung zusammengestellt hat.</w:t>
      </w:r>
    </w:p>
    <w:p w:rsidR="00184CCD" w:rsidRDefault="00184CCD" w:rsidP="00184CCD">
      <w:r>
        <w:rPr>
          <w:noProof/>
          <w:lang w:eastAsia="de-DE"/>
        </w:rPr>
        <w:drawing>
          <wp:inline distT="0" distB="0" distL="0" distR="0">
            <wp:extent cx="4762500" cy="3171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184CCD" w:rsidRDefault="00184CCD" w:rsidP="00184CCD">
      <w:pPr>
        <w:pStyle w:val="berschrift2"/>
      </w:pPr>
      <w:r>
        <w:t>Arbeitsauftrag</w:t>
      </w:r>
    </w:p>
    <w:p w:rsidR="00184CCD" w:rsidRDefault="00184CCD" w:rsidP="00184CCD">
      <w:pPr>
        <w:pStyle w:val="Listenabsatz"/>
        <w:numPr>
          <w:ilvl w:val="0"/>
          <w:numId w:val="7"/>
        </w:numPr>
        <w:spacing w:line="276" w:lineRule="auto"/>
        <w:ind w:left="714" w:hanging="357"/>
        <w:contextualSpacing w:val="0"/>
      </w:pPr>
      <w:r>
        <w:t>Finden Sie mit Unterstützung der Excel-Hilfe oder durch Internetrecherche eine geeignete Erweiterung der Ihnen bekannten WENN-Funktion für die oben beschriebene Auswertung.</w:t>
      </w:r>
    </w:p>
    <w:p w:rsidR="00184CCD" w:rsidRDefault="00184CCD" w:rsidP="00184CCD">
      <w:pPr>
        <w:pStyle w:val="Listenabsatz"/>
        <w:numPr>
          <w:ilvl w:val="0"/>
          <w:numId w:val="7"/>
        </w:numPr>
        <w:spacing w:line="276" w:lineRule="auto"/>
        <w:ind w:left="714" w:hanging="357"/>
        <w:contextualSpacing w:val="0"/>
      </w:pPr>
      <w:r>
        <w:t>Ermitteln Sie anschließend anhand der oben beschriebenen Bedingungen, welche Mitarbeiter nach Paris fahren dürfen. Nutzen Sie dazu die vorbereitete Excel-Datei „VorlageParis.xlsx“.</w:t>
      </w:r>
    </w:p>
    <w:p w:rsidR="00184CCD" w:rsidRDefault="00184CCD" w:rsidP="00184CCD">
      <w:pPr>
        <w:pStyle w:val="Listenabsatz"/>
        <w:numPr>
          <w:ilvl w:val="0"/>
          <w:numId w:val="7"/>
        </w:numPr>
        <w:spacing w:line="276" w:lineRule="auto"/>
        <w:ind w:left="714" w:hanging="357"/>
        <w:contextualSpacing w:val="0"/>
      </w:pPr>
      <w:r>
        <w:t xml:space="preserve">Die Geschäftsleitung hat einen günstigen Anbieter für die Parisreise gefunden und möchte nun noch mehr Mitarbeitern die Reise ermöglichen. Das Kriterium wird deshalb in der Art </w:t>
      </w:r>
      <w:r>
        <w:lastRenderedPageBreak/>
        <w:t xml:space="preserve">umformuliert, dass es genügt, wenn </w:t>
      </w:r>
      <w:r w:rsidRPr="00184CCD">
        <w:rPr>
          <w:i/>
        </w:rPr>
        <w:t>eine</w:t>
      </w:r>
      <w:r>
        <w:t xml:space="preserve"> der Bedingungen erfüllt ist. Fügen Sie eine weitere Spalte zu Ihrer Tabelle hinzu und ermitteln Sie anhand einer geeigneten Formel, welche Mitarbeiter jetzt mitreisen dürfen.</w:t>
      </w:r>
    </w:p>
    <w:p w:rsidR="00184CCD" w:rsidRDefault="00184CCD" w:rsidP="00184CCD">
      <w:pPr>
        <w:pStyle w:val="Listenabsatz"/>
        <w:spacing w:line="276" w:lineRule="auto"/>
        <w:ind w:left="714"/>
        <w:contextualSpacing w:val="0"/>
      </w:pPr>
      <w:bookmarkStart w:id="0" w:name="_GoBack"/>
      <w:bookmarkEnd w:id="0"/>
    </w:p>
    <w:p w:rsidR="00184CCD" w:rsidRDefault="00184CCD" w:rsidP="00184CCD">
      <w:pPr>
        <w:pStyle w:val="Listenabsatz"/>
        <w:numPr>
          <w:ilvl w:val="0"/>
          <w:numId w:val="7"/>
        </w:numPr>
        <w:spacing w:line="276" w:lineRule="auto"/>
        <w:ind w:left="714" w:hanging="357"/>
        <w:contextualSpacing w:val="0"/>
      </w:pPr>
      <w:r>
        <w:t>Zusatzaufgabe</w:t>
      </w:r>
      <w:r>
        <w:br/>
        <w:t>Um die Parisreise für alle noch angenehmer zu gestalten, hat man sich überlegt, 2 Fahrten anzubieten und altersgerecht auszuarbeiten. Zur ersten Fahrt werden diejenigen Vertriebsmitarbeiter zugeteilt, die mindestens 45 Jahre alt sind. Die jüngeren fahren entsprechend später. Stellen Sie anhand der Tabelle des 2. Tabellenblattes fest, wer die erste Fahrt antreten darf. Es gelten weiterhin die Bedingungen aus Aufgabe 3.</w:t>
      </w:r>
    </w:p>
    <w:p w:rsidR="00184CCD" w:rsidRDefault="00184CCD" w:rsidP="00184CCD">
      <w:pPr>
        <w:pStyle w:val="KeinLeerraum"/>
        <w:ind w:left="360"/>
        <w:rPr>
          <w:sz w:val="24"/>
          <w:szCs w:val="24"/>
        </w:rPr>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KeinLeerraum"/>
        <w:ind w:left="360"/>
      </w:pPr>
    </w:p>
    <w:p w:rsidR="00184CCD" w:rsidRDefault="00184CCD" w:rsidP="00184CCD">
      <w:pPr>
        <w:pStyle w:val="Fuzeile"/>
      </w:pPr>
    </w:p>
    <w:p w:rsidR="00184CCD" w:rsidRDefault="00184CCD" w:rsidP="00184CCD">
      <w:pPr>
        <w:pStyle w:val="Fuzeile"/>
      </w:pPr>
    </w:p>
    <w:p w:rsidR="00184CCD" w:rsidRDefault="00184CCD" w:rsidP="00184CCD">
      <w:pPr>
        <w:pStyle w:val="Fuzeile"/>
      </w:pPr>
    </w:p>
    <w:p w:rsidR="00184CCD" w:rsidRDefault="00184CCD" w:rsidP="00184CCD">
      <w:pPr>
        <w:pStyle w:val="Fuzeile"/>
      </w:pPr>
    </w:p>
    <w:p w:rsidR="00184CCD" w:rsidRDefault="00184CCD" w:rsidP="00184CCD">
      <w:pPr>
        <w:pStyle w:val="Fuzeile"/>
        <w:jc w:val="left"/>
        <w:rPr>
          <w:sz w:val="18"/>
          <w:szCs w:val="18"/>
        </w:rPr>
      </w:pPr>
    </w:p>
    <w:p w:rsidR="00184CCD" w:rsidRDefault="00184CCD" w:rsidP="00184CCD">
      <w:pPr>
        <w:pStyle w:val="Fuzeile"/>
        <w:jc w:val="left"/>
        <w:rPr>
          <w:sz w:val="18"/>
          <w:szCs w:val="18"/>
        </w:rPr>
      </w:pPr>
    </w:p>
    <w:p w:rsidR="00184CCD" w:rsidRDefault="00184CCD" w:rsidP="00184CCD">
      <w:pPr>
        <w:pStyle w:val="Fuzeile"/>
        <w:jc w:val="left"/>
        <w:rPr>
          <w:sz w:val="18"/>
          <w:szCs w:val="18"/>
        </w:rPr>
      </w:pPr>
    </w:p>
    <w:p w:rsidR="00184CCD" w:rsidRPr="00184CCD" w:rsidRDefault="00184CCD" w:rsidP="00184CCD">
      <w:pPr>
        <w:pStyle w:val="Fuzeile"/>
        <w:jc w:val="left"/>
        <w:rPr>
          <w:sz w:val="18"/>
          <w:szCs w:val="18"/>
        </w:rPr>
      </w:pPr>
      <w:r w:rsidRPr="00184CCD">
        <w:rPr>
          <w:sz w:val="18"/>
          <w:szCs w:val="18"/>
        </w:rPr>
        <w:t>Quellenangaben</w:t>
      </w:r>
    </w:p>
    <w:p w:rsidR="00184CCD" w:rsidRPr="00184CCD" w:rsidRDefault="00184CCD" w:rsidP="00184CCD">
      <w:pPr>
        <w:pStyle w:val="Fuzeile"/>
        <w:jc w:val="left"/>
      </w:pPr>
      <w:r w:rsidRPr="00184CCD">
        <w:rPr>
          <w:sz w:val="18"/>
          <w:szCs w:val="18"/>
        </w:rPr>
        <w:t xml:space="preserve">Abbildung 1: </w:t>
      </w:r>
      <w:hyperlink r:id="rId14" w:history="1">
        <w:r w:rsidRPr="00184CCD">
          <w:rPr>
            <w:rStyle w:val="Hyperlink"/>
            <w:sz w:val="18"/>
            <w:szCs w:val="18"/>
          </w:rPr>
          <w:t>https://upload.wikimedia.org/wikipedia/de/thumb/c/cf/</w:t>
        </w:r>
      </w:hyperlink>
      <w:r w:rsidRPr="00184CCD">
        <w:rPr>
          <w:sz w:val="18"/>
          <w:szCs w:val="18"/>
        </w:rPr>
        <w:br/>
        <w:t>Paris_Montage_Ancient_and_Modern.png/300px-Paris_Montage_Ancient_and_Modern.png; 16.11.2018</w:t>
      </w:r>
    </w:p>
    <w:sectPr w:rsidR="00184CCD" w:rsidRPr="00184CCD" w:rsidSect="003045E2">
      <w:headerReference w:type="default" r:id="rId15"/>
      <w:footerReference w:type="default" r:id="rId16"/>
      <w:pgSz w:w="11906" w:h="16838"/>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2AA" w:rsidRDefault="001332AA" w:rsidP="00353972">
      <w:pPr>
        <w:spacing w:after="0" w:line="240" w:lineRule="auto"/>
      </w:pPr>
      <w:r>
        <w:separator/>
      </w:r>
    </w:p>
  </w:endnote>
  <w:endnote w:type="continuationSeparator" w:id="0">
    <w:p w:rsidR="001332AA" w:rsidRDefault="001332AA" w:rsidP="0035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401363"/>
      <w:docPartObj>
        <w:docPartGallery w:val="Page Numbers (Bottom of Page)"/>
        <w:docPartUnique/>
      </w:docPartObj>
    </w:sdtPr>
    <w:sdtEndPr/>
    <w:sdtContent>
      <w:p w:rsidR="006205C4" w:rsidRDefault="006205C4">
        <w:pPr>
          <w:pStyle w:val="Fuzeile"/>
        </w:pPr>
        <w:r>
          <w:fldChar w:fldCharType="begin"/>
        </w:r>
        <w:r>
          <w:instrText>PAGE   \* MERGEFORMAT</w:instrText>
        </w:r>
        <w:r>
          <w:fldChar w:fldCharType="separate"/>
        </w:r>
        <w:r w:rsidR="001332AA">
          <w:rPr>
            <w:noProof/>
          </w:rPr>
          <w:t>1</w:t>
        </w:r>
        <w:r>
          <w:fldChar w:fldCharType="end"/>
        </w:r>
      </w:p>
    </w:sdtContent>
  </w:sdt>
  <w:p w:rsidR="0054341A" w:rsidRDefault="0054341A" w:rsidP="0054341A">
    <w:pPr>
      <w:pStyle w:val="Fuzeile"/>
      <w:tabs>
        <w:tab w:val="clear" w:pos="4536"/>
        <w:tab w:val="clear" w:pos="9072"/>
        <w:tab w:val="left" w:pos="3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2AA" w:rsidRDefault="001332AA" w:rsidP="00353972">
      <w:pPr>
        <w:spacing w:after="0" w:line="240" w:lineRule="auto"/>
      </w:pPr>
      <w:r>
        <w:separator/>
      </w:r>
    </w:p>
  </w:footnote>
  <w:footnote w:type="continuationSeparator" w:id="0">
    <w:p w:rsidR="001332AA" w:rsidRDefault="001332AA" w:rsidP="00353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972" w:rsidRDefault="007C1247" w:rsidP="00E62FA2">
    <w:pPr>
      <w:pStyle w:val="Kopfzeile"/>
      <w:tabs>
        <w:tab w:val="clear" w:pos="9072"/>
      </w:tabs>
    </w:pPr>
    <w:r>
      <w:rPr>
        <w:noProof/>
        <w:lang w:eastAsia="de-DE"/>
      </w:rPr>
      <mc:AlternateContent>
        <mc:Choice Requires="wps">
          <w:drawing>
            <wp:anchor distT="0" distB="0" distL="114300" distR="114300" simplePos="0" relativeHeight="251656704" behindDoc="0" locked="0" layoutInCell="1" allowOverlap="1" wp14:anchorId="7601F981" wp14:editId="44CDD06F">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rsidR="00E62FA2" w:rsidRPr="00E62FA2" w:rsidRDefault="003619D1" w:rsidP="00E62FA2">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7" type="#_x0000_t202" style="position:absolute;left:0;text-align:left;margin-left:81.85pt;margin-top:20.75pt;width:243.05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" filled="f" stroked="f" strokeweight=".5pt">
              <v:textbox>
                <w:txbxContent>
                  <w:p w:rsidR="00E62FA2" w:rsidRPr="00E62FA2" w:rsidRDefault="003619D1" w:rsidP="00E62FA2">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7728" behindDoc="0" locked="0" layoutInCell="1" allowOverlap="1" wp14:anchorId="26C214DB" wp14:editId="7EA6E9ED">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28" type="#_x0000_t202" style="position:absolute;left:0;text-align:left;margin-left:81.8pt;margin-top:33.6pt;width:384.5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" filled="f" stroked="f" strokeweight=".5pt">
              <v:textbo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4656" behindDoc="0" locked="0" layoutInCell="1" allowOverlap="1" wp14:anchorId="6469172A" wp14:editId="2EAAA005">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rsidR="00E62FA2" w:rsidRPr="00E62FA2" w:rsidRDefault="00E62FA2" w:rsidP="00945C9A">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9" type="#_x0000_t202" style="position:absolute;left:0;text-align:left;margin-left:14pt;margin-top:8.05pt;width:64.05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" filled="f" stroked="f" strokeweight=".5pt">
              <v:textbox>
                <w:txbxContent>
                  <w:p w:rsidR="00E62FA2" w:rsidRPr="00E62FA2" w:rsidRDefault="00E62FA2" w:rsidP="00945C9A">
                    <w:pPr>
                      <w:jc w:val="center"/>
                      <w:rPr>
                        <w:b/>
                        <w:bCs/>
                      </w:rPr>
                    </w:pPr>
                    <w:r w:rsidRPr="00E62FA2">
                      <w:rPr>
                        <w:b/>
                        <w:bCs/>
                        <w:color w:val="FF00FF"/>
                      </w:rPr>
                      <w:t>#</w:t>
                    </w:r>
                    <w:r w:rsidRPr="00E62FA2">
                      <w:rPr>
                        <w:b/>
                        <w:bCs/>
                      </w:rPr>
                      <w:t>BKLK_IT</w:t>
                    </w:r>
                  </w:p>
                </w:txbxContent>
              </v:textbox>
            </v:shape>
          </w:pict>
        </mc:Fallback>
      </mc:AlternateContent>
    </w:r>
    <w:r w:rsidR="00945C9A" w:rsidRPr="00653EE9">
      <w:rPr>
        <w:noProof/>
        <w:lang w:eastAsia="de-DE"/>
      </w:rPr>
      <w:drawing>
        <wp:anchor distT="0" distB="0" distL="114300" distR="114300" simplePos="0" relativeHeight="251655680" behindDoc="0" locked="0" layoutInCell="1" allowOverlap="1" wp14:anchorId="62C999A9" wp14:editId="6B18CAEC">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312DBA78" wp14:editId="42575573">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1B4CFB"/>
    <w:multiLevelType w:val="hybridMultilevel"/>
    <w:tmpl w:val="E632A98A"/>
    <w:lvl w:ilvl="0" w:tplc="1C1010AC">
      <w:start w:val="1"/>
      <w:numFmt w:val="decimal"/>
      <w:lvlText w:val="%1."/>
      <w:lvlJc w:val="left"/>
      <w:pPr>
        <w:ind w:left="36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2CBE38BF"/>
    <w:multiLevelType w:val="hybridMultilevel"/>
    <w:tmpl w:val="822C5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18C47B7"/>
    <w:multiLevelType w:val="hybridMultilevel"/>
    <w:tmpl w:val="6F70A0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27A14B7"/>
    <w:multiLevelType w:val="hybridMultilevel"/>
    <w:tmpl w:val="442A563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nsid w:val="774A23D2"/>
    <w:multiLevelType w:val="multilevel"/>
    <w:tmpl w:val="D76E2650"/>
    <w:lvl w:ilvl="0">
      <w:start w:val="1"/>
      <w:numFmt w:val="decimal"/>
      <w:lvlText w:val="%1."/>
      <w:lvlJc w:val="left"/>
      <w:pPr>
        <w:tabs>
          <w:tab w:val="num" w:pos="397"/>
        </w:tabs>
        <w:ind w:left="397" w:hanging="397"/>
      </w:pPr>
      <w:rPr>
        <w:rFonts w:hint="default"/>
      </w:rPr>
    </w:lvl>
    <w:lvl w:ilvl="1">
      <w:numFmt w:val="bullet"/>
      <w:lvlText w:val=""/>
      <w:lvlJc w:val="left"/>
      <w:pPr>
        <w:tabs>
          <w:tab w:val="num" w:pos="794"/>
        </w:tabs>
        <w:ind w:left="794" w:hanging="397"/>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3B"/>
    <w:rsid w:val="00113BB6"/>
    <w:rsid w:val="001332AA"/>
    <w:rsid w:val="001443EA"/>
    <w:rsid w:val="00184CCD"/>
    <w:rsid w:val="001A48BE"/>
    <w:rsid w:val="00262F12"/>
    <w:rsid w:val="002D6F4E"/>
    <w:rsid w:val="003045E2"/>
    <w:rsid w:val="00353972"/>
    <w:rsid w:val="003619D1"/>
    <w:rsid w:val="003A39F0"/>
    <w:rsid w:val="00425AAC"/>
    <w:rsid w:val="004631C9"/>
    <w:rsid w:val="004729A5"/>
    <w:rsid w:val="0053246C"/>
    <w:rsid w:val="0054341A"/>
    <w:rsid w:val="005A4CF0"/>
    <w:rsid w:val="005C037C"/>
    <w:rsid w:val="006205C4"/>
    <w:rsid w:val="00697435"/>
    <w:rsid w:val="006A0D9F"/>
    <w:rsid w:val="007B3E41"/>
    <w:rsid w:val="007C1247"/>
    <w:rsid w:val="007D3096"/>
    <w:rsid w:val="008262CE"/>
    <w:rsid w:val="00852A97"/>
    <w:rsid w:val="00945C9A"/>
    <w:rsid w:val="00A12AC0"/>
    <w:rsid w:val="00AF5CF3"/>
    <w:rsid w:val="00B31EB5"/>
    <w:rsid w:val="00B905FC"/>
    <w:rsid w:val="00C2723B"/>
    <w:rsid w:val="00CB3B82"/>
    <w:rsid w:val="00CB6AB5"/>
    <w:rsid w:val="00D00B8D"/>
    <w:rsid w:val="00D33D2F"/>
    <w:rsid w:val="00E62FA2"/>
    <w:rsid w:val="00EA7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character" w:styleId="Hyperlink">
    <w:name w:val="Hyperlink"/>
    <w:basedOn w:val="Absatz-Standardschriftart"/>
    <w:uiPriority w:val="99"/>
    <w:semiHidden/>
    <w:unhideWhenUsed/>
    <w:rsid w:val="00184CCD"/>
    <w:rPr>
      <w:color w:val="0563C1" w:themeColor="hyperlink"/>
      <w:u w:val="single"/>
    </w:rPr>
  </w:style>
  <w:style w:type="paragraph" w:styleId="Beschriftung">
    <w:name w:val="caption"/>
    <w:basedOn w:val="Standard"/>
    <w:next w:val="Standard"/>
    <w:uiPriority w:val="35"/>
    <w:semiHidden/>
    <w:unhideWhenUsed/>
    <w:qFormat/>
    <w:rsid w:val="00184CCD"/>
    <w:pPr>
      <w:spacing w:after="200" w:line="240" w:lineRule="auto"/>
      <w:jc w:val="left"/>
    </w:pPr>
    <w:rPr>
      <w:i/>
      <w:iCs/>
      <w:color w:val="44546A" w:themeColor="text2"/>
      <w:sz w:val="18"/>
      <w:szCs w:val="18"/>
    </w:rPr>
  </w:style>
  <w:style w:type="paragraph" w:styleId="Textkrper">
    <w:name w:val="Body Text"/>
    <w:basedOn w:val="Standard"/>
    <w:link w:val="TextkrperZchn"/>
    <w:uiPriority w:val="99"/>
    <w:unhideWhenUsed/>
    <w:rsid w:val="00184CCD"/>
    <w:pPr>
      <w:spacing w:line="276" w:lineRule="auto"/>
    </w:pPr>
    <w:rPr>
      <w:sz w:val="24"/>
      <w:szCs w:val="24"/>
    </w:rPr>
  </w:style>
  <w:style w:type="character" w:customStyle="1" w:styleId="TextkrperZchn">
    <w:name w:val="Textkörper Zchn"/>
    <w:basedOn w:val="Absatz-Standardschriftart"/>
    <w:link w:val="Textkrper"/>
    <w:uiPriority w:val="99"/>
    <w:rsid w:val="00184CC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character" w:styleId="Hyperlink">
    <w:name w:val="Hyperlink"/>
    <w:basedOn w:val="Absatz-Standardschriftart"/>
    <w:uiPriority w:val="99"/>
    <w:semiHidden/>
    <w:unhideWhenUsed/>
    <w:rsid w:val="00184CCD"/>
    <w:rPr>
      <w:color w:val="0563C1" w:themeColor="hyperlink"/>
      <w:u w:val="single"/>
    </w:rPr>
  </w:style>
  <w:style w:type="paragraph" w:styleId="Beschriftung">
    <w:name w:val="caption"/>
    <w:basedOn w:val="Standard"/>
    <w:next w:val="Standard"/>
    <w:uiPriority w:val="35"/>
    <w:semiHidden/>
    <w:unhideWhenUsed/>
    <w:qFormat/>
    <w:rsid w:val="00184CCD"/>
    <w:pPr>
      <w:spacing w:after="200" w:line="240" w:lineRule="auto"/>
      <w:jc w:val="left"/>
    </w:pPr>
    <w:rPr>
      <w:i/>
      <w:iCs/>
      <w:color w:val="44546A" w:themeColor="text2"/>
      <w:sz w:val="18"/>
      <w:szCs w:val="18"/>
    </w:rPr>
  </w:style>
  <w:style w:type="paragraph" w:styleId="Textkrper">
    <w:name w:val="Body Text"/>
    <w:basedOn w:val="Standard"/>
    <w:link w:val="TextkrperZchn"/>
    <w:uiPriority w:val="99"/>
    <w:unhideWhenUsed/>
    <w:rsid w:val="00184CCD"/>
    <w:pPr>
      <w:spacing w:line="276" w:lineRule="auto"/>
    </w:pPr>
    <w:rPr>
      <w:sz w:val="24"/>
      <w:szCs w:val="24"/>
    </w:rPr>
  </w:style>
  <w:style w:type="character" w:customStyle="1" w:styleId="TextkrperZchn">
    <w:name w:val="Textkörper Zchn"/>
    <w:basedOn w:val="Absatz-Standardschriftart"/>
    <w:link w:val="Textkrper"/>
    <w:uiPriority w:val="99"/>
    <w:rsid w:val="00184C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56468">
      <w:bodyDiv w:val="1"/>
      <w:marLeft w:val="0"/>
      <w:marRight w:val="0"/>
      <w:marTop w:val="0"/>
      <w:marBottom w:val="0"/>
      <w:divBdr>
        <w:top w:val="none" w:sz="0" w:space="0" w:color="auto"/>
        <w:left w:val="none" w:sz="0" w:space="0" w:color="auto"/>
        <w:bottom w:val="none" w:sz="0" w:space="0" w:color="auto"/>
        <w:right w:val="none" w:sz="0" w:space="0" w:color="auto"/>
      </w:divBdr>
    </w:div>
    <w:div w:id="21133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pload.wikimedia.org/wikipedia/de/thumb/c/c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2" ma:contentTypeDescription="Ein neues Dokument erstellen." ma:contentTypeScope="" ma:versionID="e064602ba9d1ee37eef71f1837513dd0">
  <xsd:schema xmlns:xsd="http://www.w3.org/2001/XMLSchema" xmlns:xs="http://www.w3.org/2001/XMLSchema" xmlns:p="http://schemas.microsoft.com/office/2006/metadata/properties" xmlns:ns2="bb3faff6-e9ea-4da6-aa56-b78ebedf8010" targetNamespace="http://schemas.microsoft.com/office/2006/metadata/properties" ma:root="true" ma:fieldsID="51b822925e61da662ab44b9258218a25" ns2:_="">
    <xsd:import namespace="bb3faff6-e9ea-4da6-aa56-b78ebedf80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F421203-26CB-408B-86A8-FFA70EA5410A}"/>
</file>

<file path=customXml/itemProps2.xml><?xml version="1.0" encoding="utf-8"?>
<ds:datastoreItem xmlns:ds="http://schemas.openxmlformats.org/officeDocument/2006/customXml" ds:itemID="{AC1ED476-CA95-498A-866B-1BF4EEBFF548}">
  <ds:schemaRefs>
    <ds:schemaRef ds:uri="http://schemas.microsoft.com/sharepoint/v3/contenttype/forms"/>
  </ds:schemaRefs>
</ds:datastoreItem>
</file>

<file path=customXml/itemProps3.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B1ED06-7774-4965-8E15-6F358C93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Vorlage_Arbeitsblatt_IT-Berufe (2).dotx</Template>
  <TotalTime>0</TotalTime>
  <Pages>2</Pages>
  <Words>313</Words>
  <Characters>1973</Characters>
  <Application>Microsoft Office Word</Application>
  <DocSecurity>0</DocSecurity>
  <Lines>16</Lines>
  <Paragraphs>4</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
      <vt:lpstr>Wer fährt nach Paris?</vt:lpstr>
      <vt:lpstr>    Arbeitsauftrag</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von Behren</dc:creator>
  <cp:lastModifiedBy>Sylvia von Behren</cp:lastModifiedBy>
  <cp:revision>2</cp:revision>
  <dcterms:created xsi:type="dcterms:W3CDTF">2020-11-26T16:59:00Z</dcterms:created>
  <dcterms:modified xsi:type="dcterms:W3CDTF">2020-11-26T16:59:00Z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ies>
</file>